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8D42DE" w14:textId="55D7B137" w:rsidR="007B0C61" w:rsidRDefault="007B0C61" w:rsidP="00266DDF">
      <w:pPr>
        <w:jc w:val="center"/>
        <w:rPr>
          <w:b/>
          <w:sz w:val="28"/>
          <w:szCs w:val="28"/>
        </w:rPr>
      </w:pPr>
      <w:r>
        <w:rPr>
          <w:b/>
          <w:sz w:val="28"/>
          <w:szCs w:val="28"/>
        </w:rPr>
        <w:t>Tutorial</w:t>
      </w:r>
      <w:r w:rsidR="00724668">
        <w:rPr>
          <w:b/>
          <w:sz w:val="28"/>
          <w:szCs w:val="28"/>
        </w:rPr>
        <w:t xml:space="preserve"> </w:t>
      </w:r>
      <w:r w:rsidR="00C7482D">
        <w:rPr>
          <w:b/>
          <w:sz w:val="28"/>
          <w:szCs w:val="28"/>
        </w:rPr>
        <w:t>4</w:t>
      </w:r>
      <w:r w:rsidR="001D2CC3">
        <w:rPr>
          <w:b/>
          <w:sz w:val="28"/>
          <w:szCs w:val="28"/>
        </w:rPr>
        <w:t xml:space="preserve">: </w:t>
      </w:r>
      <w:r w:rsidR="00950511" w:rsidRPr="00950511">
        <w:rPr>
          <w:b/>
          <w:sz w:val="28"/>
          <w:szCs w:val="28"/>
        </w:rPr>
        <w:t xml:space="preserve">Uploading a custom </w:t>
      </w:r>
      <w:r w:rsidR="00FB492C">
        <w:rPr>
          <w:b/>
          <w:sz w:val="28"/>
          <w:szCs w:val="28"/>
        </w:rPr>
        <w:t xml:space="preserve">T-BAS </w:t>
      </w:r>
      <w:r w:rsidR="00950511" w:rsidRPr="00950511">
        <w:rPr>
          <w:b/>
          <w:sz w:val="28"/>
          <w:szCs w:val="28"/>
        </w:rPr>
        <w:t>reference tree</w:t>
      </w:r>
      <w:r w:rsidR="00BE5816">
        <w:rPr>
          <w:b/>
          <w:sz w:val="28"/>
          <w:szCs w:val="28"/>
        </w:rPr>
        <w:t xml:space="preserve"> with</w:t>
      </w:r>
      <w:r w:rsidR="00950511" w:rsidRPr="00950511">
        <w:rPr>
          <w:b/>
          <w:sz w:val="28"/>
          <w:szCs w:val="28"/>
        </w:rPr>
        <w:t xml:space="preserve"> alignments</w:t>
      </w:r>
      <w:r w:rsidR="00BE5816">
        <w:rPr>
          <w:b/>
          <w:sz w:val="28"/>
          <w:szCs w:val="28"/>
        </w:rPr>
        <w:t xml:space="preserve"> and</w:t>
      </w:r>
      <w:r w:rsidR="00950511" w:rsidRPr="00950511">
        <w:rPr>
          <w:b/>
          <w:sz w:val="28"/>
          <w:szCs w:val="28"/>
        </w:rPr>
        <w:t xml:space="preserve"> specimen metadata</w:t>
      </w:r>
    </w:p>
    <w:p w14:paraId="1D4B078E" w14:textId="77777777" w:rsidR="00815866" w:rsidRDefault="00815866"/>
    <w:p w14:paraId="626DA24F" w14:textId="77777777" w:rsidR="009355CD" w:rsidRDefault="005D1F37" w:rsidP="00A329B4">
      <w:r>
        <w:t>In this tutorial</w:t>
      </w:r>
      <w:r w:rsidR="00C7482D">
        <w:t>,</w:t>
      </w:r>
      <w:r>
        <w:t xml:space="preserve"> </w:t>
      </w:r>
      <w:r w:rsidR="00C7482D">
        <w:t>the user</w:t>
      </w:r>
      <w:r>
        <w:t xml:space="preserve"> will be </w:t>
      </w:r>
      <w:r w:rsidR="00E807EB">
        <w:t>uploading a custom reference tree</w:t>
      </w:r>
      <w:r w:rsidR="00A329B4">
        <w:t xml:space="preserve">, alignment and specimen metadata </w:t>
      </w:r>
      <w:r w:rsidR="00E807EB">
        <w:t xml:space="preserve">that are needed to perform a placement of unknown sequences on that tree. </w:t>
      </w:r>
      <w:r w:rsidR="004F3174">
        <w:t xml:space="preserve">The user </w:t>
      </w:r>
      <w:r w:rsidR="00467C29">
        <w:t xml:space="preserve">will use the </w:t>
      </w:r>
      <w:r w:rsidRPr="004F3174">
        <w:rPr>
          <w:i/>
        </w:rPr>
        <w:t>Ramularia</w:t>
      </w:r>
      <w:r>
        <w:t xml:space="preserve"> reference tree </w:t>
      </w:r>
      <w:r w:rsidR="004920AB">
        <w:t xml:space="preserve">and files that are available </w:t>
      </w:r>
      <w:r w:rsidR="00B567B5">
        <w:t>i</w:t>
      </w:r>
      <w:r w:rsidR="004920AB">
        <w:t xml:space="preserve">n </w:t>
      </w:r>
      <w:hyperlink r:id="rId5" w:history="1">
        <w:proofErr w:type="spellStart"/>
        <w:r w:rsidR="004920AB" w:rsidRPr="006B0B4A">
          <w:rPr>
            <w:rStyle w:val="Hyperlink"/>
          </w:rPr>
          <w:t>TreeBase</w:t>
        </w:r>
        <w:proofErr w:type="spellEnd"/>
      </w:hyperlink>
      <w:r>
        <w:t xml:space="preserve">. </w:t>
      </w:r>
      <w:r w:rsidR="00B567B5">
        <w:t xml:space="preserve">For your convenience we made these files available as links in the tutorial. They can </w:t>
      </w:r>
      <w:r w:rsidR="004F3174">
        <w:t xml:space="preserve">also </w:t>
      </w:r>
      <w:r w:rsidR="00B567B5">
        <w:t>be downloaded by s</w:t>
      </w:r>
      <w:r w:rsidR="0032327F" w:rsidRPr="0032327F">
        <w:t>earch</w:t>
      </w:r>
      <w:r w:rsidR="00B567B5">
        <w:t>ing</w:t>
      </w:r>
      <w:r w:rsidR="0032327F" w:rsidRPr="0032327F">
        <w:t xml:space="preserve"> for the S16754 study ID </w:t>
      </w:r>
      <w:r w:rsidR="00B567B5">
        <w:t xml:space="preserve">in </w:t>
      </w:r>
      <w:hyperlink r:id="rId6" w:history="1">
        <w:proofErr w:type="spellStart"/>
        <w:r w:rsidR="00B567B5" w:rsidRPr="006B0B4A">
          <w:rPr>
            <w:rStyle w:val="Hyperlink"/>
          </w:rPr>
          <w:t>TreeBase</w:t>
        </w:r>
        <w:proofErr w:type="spellEnd"/>
      </w:hyperlink>
      <w:r w:rsidR="00B567B5">
        <w:t xml:space="preserve"> and retrieving the original </w:t>
      </w:r>
      <w:hyperlink r:id="rId7" w:history="1">
        <w:r w:rsidR="00B567B5" w:rsidRPr="009D123A">
          <w:rPr>
            <w:rStyle w:val="Hyperlink"/>
          </w:rPr>
          <w:t>tree</w:t>
        </w:r>
      </w:hyperlink>
      <w:r w:rsidR="0032327F" w:rsidRPr="0032327F">
        <w:t xml:space="preserve"> and </w:t>
      </w:r>
      <w:hyperlink r:id="rId8" w:history="1">
        <w:r w:rsidR="0032327F" w:rsidRPr="00B567B5">
          <w:rPr>
            <w:rStyle w:val="Hyperlink"/>
          </w:rPr>
          <w:t>alignment</w:t>
        </w:r>
      </w:hyperlink>
      <w:r w:rsidR="00B567B5">
        <w:t xml:space="preserve"> files.</w:t>
      </w:r>
      <w:r w:rsidR="0032327F">
        <w:t xml:space="preserve"> </w:t>
      </w:r>
      <w:r w:rsidR="00B567B5">
        <w:t xml:space="preserve">The specimen metadata was extracted from Table </w:t>
      </w:r>
      <w:r w:rsidR="000944D1">
        <w:t xml:space="preserve">1 in </w:t>
      </w:r>
      <w:hyperlink r:id="rId9" w:history="1">
        <w:proofErr w:type="spellStart"/>
        <w:r w:rsidR="000944D1" w:rsidRPr="000944D1">
          <w:rPr>
            <w:rStyle w:val="Hyperlink"/>
          </w:rPr>
          <w:t>Videira</w:t>
        </w:r>
        <w:proofErr w:type="spellEnd"/>
        <w:r w:rsidR="000944D1" w:rsidRPr="000944D1">
          <w:rPr>
            <w:rStyle w:val="Hyperlink"/>
          </w:rPr>
          <w:t xml:space="preserve"> et al. 2015</w:t>
        </w:r>
      </w:hyperlink>
      <w:r w:rsidR="000944D1">
        <w:t xml:space="preserve">. </w:t>
      </w:r>
    </w:p>
    <w:p w14:paraId="22F894BB" w14:textId="77777777" w:rsidR="007F3EA5" w:rsidRDefault="007F3EA5" w:rsidP="005D3783"/>
    <w:p w14:paraId="356E9038" w14:textId="77777777" w:rsidR="007F3EA5" w:rsidRDefault="004F3174" w:rsidP="009355CD">
      <w:pPr>
        <w:pStyle w:val="ListParagraph"/>
        <w:numPr>
          <w:ilvl w:val="0"/>
          <w:numId w:val="2"/>
        </w:numPr>
      </w:pPr>
      <w:r>
        <w:t xml:space="preserve">To begin, go to the </w:t>
      </w:r>
      <w:hyperlink r:id="rId10" w:history="1">
        <w:r w:rsidRPr="004F3174">
          <w:rPr>
            <w:rStyle w:val="Hyperlink"/>
          </w:rPr>
          <w:t>T-BAS start page</w:t>
        </w:r>
      </w:hyperlink>
      <w:r>
        <w:t xml:space="preserve"> and c</w:t>
      </w:r>
      <w:r w:rsidR="007F3EA5">
        <w:t xml:space="preserve">lick on the </w:t>
      </w:r>
      <w:r w:rsidR="007F3EA5" w:rsidRPr="007F3EA5">
        <w:rPr>
          <w:b/>
        </w:rPr>
        <w:t>Upload Tree</w:t>
      </w:r>
      <w:r w:rsidR="007F3EA5">
        <w:t xml:space="preserve"> button.</w:t>
      </w:r>
    </w:p>
    <w:p w14:paraId="6D9F765A" w14:textId="77777777" w:rsidR="00BB64CE" w:rsidRDefault="004F3174" w:rsidP="008F3050">
      <w:r>
        <w:rPr>
          <w:noProof/>
        </w:rPr>
        <mc:AlternateContent>
          <mc:Choice Requires="wpg">
            <w:drawing>
              <wp:anchor distT="0" distB="0" distL="114300" distR="114300" simplePos="0" relativeHeight="251683328" behindDoc="0" locked="0" layoutInCell="1" allowOverlap="1" wp14:anchorId="03293FE9" wp14:editId="608587B6">
                <wp:simplePos x="0" y="0"/>
                <wp:positionH relativeFrom="column">
                  <wp:posOffset>0</wp:posOffset>
                </wp:positionH>
                <wp:positionV relativeFrom="paragraph">
                  <wp:posOffset>220221</wp:posOffset>
                </wp:positionV>
                <wp:extent cx="5943600" cy="2513965"/>
                <wp:effectExtent l="0" t="0" r="0" b="635"/>
                <wp:wrapNone/>
                <wp:docPr id="31" name="Group 31"/>
                <wp:cNvGraphicFramePr/>
                <a:graphic xmlns:a="http://schemas.openxmlformats.org/drawingml/2006/main">
                  <a:graphicData uri="http://schemas.microsoft.com/office/word/2010/wordprocessingGroup">
                    <wpg:wgp>
                      <wpg:cNvGrpSpPr/>
                      <wpg:grpSpPr>
                        <a:xfrm>
                          <a:off x="0" y="0"/>
                          <a:ext cx="5943600" cy="2513965"/>
                          <a:chOff x="0" y="0"/>
                          <a:chExt cx="5943600" cy="2513965"/>
                        </a:xfrm>
                      </wpg:grpSpPr>
                      <pic:pic xmlns:pic="http://schemas.openxmlformats.org/drawingml/2006/picture">
                        <pic:nvPicPr>
                          <pic:cNvPr id="1" name="Picture 1"/>
                          <pic:cNvPicPr>
                            <a:picLocks noChangeAspect="1"/>
                          </pic:cNvPicPr>
                        </pic:nvPicPr>
                        <pic:blipFill>
                          <a:blip r:embed="rId11"/>
                          <a:stretch>
                            <a:fillRect/>
                          </a:stretch>
                        </pic:blipFill>
                        <pic:spPr>
                          <a:xfrm>
                            <a:off x="0" y="0"/>
                            <a:ext cx="5943600" cy="2513965"/>
                          </a:xfrm>
                          <a:prstGeom prst="rect">
                            <a:avLst/>
                          </a:prstGeom>
                        </pic:spPr>
                      </pic:pic>
                      <wps:wsp>
                        <wps:cNvPr id="65" name="Down Arrow 7"/>
                        <wps:cNvSpPr>
                          <a:spLocks/>
                        </wps:cNvSpPr>
                        <wps:spPr>
                          <a:xfrm>
                            <a:off x="4110087" y="763571"/>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775FB1" id="Group 31" o:spid="_x0000_s1026" style="position:absolute;margin-left:0;margin-top:17.35pt;width:468pt;height:197.95pt;z-index:251683328" coordsize="59436,251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251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">
                  <v:imagedata r:id="rId12"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8" type="#_x0000_t67" style="position:absolute;left:41100;top:7635;width:165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" adj="15364" fillcolor="red" stroked="f" strokeweight="1pt"/>
              </v:group>
            </w:pict>
          </mc:Fallback>
        </mc:AlternateContent>
      </w:r>
    </w:p>
    <w:p w14:paraId="198C5BE0" w14:textId="77777777" w:rsidR="007F3EA5" w:rsidRDefault="007F3EA5" w:rsidP="007F3EA5"/>
    <w:p w14:paraId="38AD598C" w14:textId="77777777" w:rsidR="007F3EA5" w:rsidRDefault="00667724" w:rsidP="007F3EA5">
      <w:r>
        <w:t xml:space="preserve"> </w:t>
      </w:r>
    </w:p>
    <w:p w14:paraId="6D511A09" w14:textId="77777777" w:rsidR="007F3EA5" w:rsidRDefault="007F3EA5"/>
    <w:p w14:paraId="5B60C4BA" w14:textId="77777777" w:rsidR="007F3EA5" w:rsidRDefault="007F3EA5">
      <w:pPr>
        <w:rPr>
          <w:b/>
        </w:rPr>
      </w:pPr>
    </w:p>
    <w:p w14:paraId="2A67FE58" w14:textId="77777777" w:rsidR="007F3EA5" w:rsidRDefault="007F3EA5">
      <w:pPr>
        <w:rPr>
          <w:b/>
        </w:rPr>
      </w:pPr>
    </w:p>
    <w:p w14:paraId="72954996" w14:textId="77777777" w:rsidR="007F3EA5" w:rsidRDefault="007F3EA5">
      <w:pPr>
        <w:rPr>
          <w:b/>
        </w:rPr>
      </w:pPr>
    </w:p>
    <w:p w14:paraId="6434F49A" w14:textId="77777777" w:rsidR="007F3EA5" w:rsidRDefault="007F3EA5">
      <w:pPr>
        <w:rPr>
          <w:b/>
        </w:rPr>
      </w:pPr>
    </w:p>
    <w:p w14:paraId="5E98B48D" w14:textId="77777777" w:rsidR="007F3EA5" w:rsidRDefault="007F3EA5">
      <w:pPr>
        <w:rPr>
          <w:b/>
        </w:rPr>
      </w:pPr>
    </w:p>
    <w:p w14:paraId="235361B0" w14:textId="77777777" w:rsidR="007F3EA5" w:rsidRDefault="007F3EA5">
      <w:pPr>
        <w:rPr>
          <w:b/>
        </w:rPr>
      </w:pPr>
    </w:p>
    <w:p w14:paraId="50D755F5" w14:textId="77777777" w:rsidR="007F3EA5" w:rsidRDefault="007F3EA5">
      <w:pPr>
        <w:rPr>
          <w:b/>
        </w:rPr>
      </w:pPr>
    </w:p>
    <w:p w14:paraId="70097A9B" w14:textId="77777777" w:rsidR="007F3EA5" w:rsidRDefault="007F3EA5">
      <w:pPr>
        <w:rPr>
          <w:b/>
        </w:rPr>
      </w:pPr>
    </w:p>
    <w:p w14:paraId="36B18E03" w14:textId="77777777" w:rsidR="007F3EA5" w:rsidRDefault="007F3EA5">
      <w:pPr>
        <w:rPr>
          <w:b/>
        </w:rPr>
      </w:pPr>
    </w:p>
    <w:p w14:paraId="54A1CCC0" w14:textId="77777777" w:rsidR="007F3EA5" w:rsidRDefault="007F3EA5">
      <w:pPr>
        <w:rPr>
          <w:b/>
        </w:rPr>
      </w:pPr>
    </w:p>
    <w:p w14:paraId="5E38BC69" w14:textId="77777777" w:rsidR="004F3174" w:rsidRDefault="004F3174">
      <w:pPr>
        <w:rPr>
          <w:b/>
        </w:rPr>
      </w:pPr>
      <w:r>
        <w:rPr>
          <w:b/>
        </w:rPr>
        <w:br w:type="page"/>
      </w:r>
    </w:p>
    <w:p w14:paraId="41A1001B" w14:textId="77777777" w:rsidR="007F3EA5" w:rsidRDefault="007F3EA5">
      <w:pPr>
        <w:rPr>
          <w:b/>
        </w:rPr>
      </w:pPr>
    </w:p>
    <w:p w14:paraId="588DDE3B" w14:textId="77777777" w:rsidR="007F3EA5" w:rsidRDefault="007856B0" w:rsidP="004F3174">
      <w:pPr>
        <w:pStyle w:val="ListParagraph"/>
        <w:numPr>
          <w:ilvl w:val="0"/>
          <w:numId w:val="2"/>
        </w:numPr>
      </w:pPr>
      <w:r>
        <w:t>There are t</w:t>
      </w:r>
      <w:r w:rsidR="007F3EA5">
        <w:t xml:space="preserve">wo options for </w:t>
      </w:r>
      <w:r>
        <w:t>uploading</w:t>
      </w:r>
      <w:r w:rsidR="007F3EA5">
        <w:t xml:space="preserve"> trees</w:t>
      </w:r>
      <w:r w:rsidR="007F3EA5" w:rsidRPr="004F3174">
        <w:t>: Newick tree</w:t>
      </w:r>
      <w:r w:rsidR="007F3EA5">
        <w:t xml:space="preserve"> or </w:t>
      </w:r>
      <w:r w:rsidR="004D18E9" w:rsidRPr="004F3174">
        <w:t>M</w:t>
      </w:r>
      <w:r w:rsidR="007C0666" w:rsidRPr="004F3174">
        <w:t xml:space="preserve">etadata </w:t>
      </w:r>
      <w:r w:rsidR="004D18E9" w:rsidRPr="004F3174">
        <w:t>E</w:t>
      </w:r>
      <w:r w:rsidR="007C0666" w:rsidRPr="004F3174">
        <w:t xml:space="preserve">nhanced </w:t>
      </w:r>
      <w:r w:rsidR="004D18E9" w:rsidRPr="004F3174">
        <w:t>P</w:t>
      </w:r>
      <w:r w:rsidR="007C0666" w:rsidRPr="00A329B4">
        <w:t>hyloXML</w:t>
      </w:r>
      <w:r w:rsidR="004D18E9" w:rsidRPr="00A329B4">
        <w:t xml:space="preserve"> (MEP</w:t>
      </w:r>
      <w:r w:rsidR="007C0666" w:rsidRPr="00A329B4">
        <w:t xml:space="preserve">) </w:t>
      </w:r>
      <w:r w:rsidR="007C0666" w:rsidRPr="007C0666">
        <w:t>file</w:t>
      </w:r>
      <w:r w:rsidR="007F3EA5" w:rsidRPr="007C0666">
        <w:t>.</w:t>
      </w:r>
      <w:r w:rsidR="007F3EA5">
        <w:t xml:space="preserve"> The </w:t>
      </w:r>
      <w:r w:rsidR="007F3EA5" w:rsidRPr="004F3174">
        <w:t>Newick</w:t>
      </w:r>
      <w:r w:rsidR="007F3EA5">
        <w:t xml:space="preserve"> format is for the tree only and selecting this option will expand the window to allow you to upload the sequence alignment and specimen metadata for the reference tree. </w:t>
      </w:r>
      <w:r w:rsidR="001207CF" w:rsidRPr="001207CF">
        <w:t>MEP</w:t>
      </w:r>
      <w:r w:rsidR="007F3EA5">
        <w:t xml:space="preserve"> is a new data standard that extends </w:t>
      </w:r>
      <w:proofErr w:type="spellStart"/>
      <w:r w:rsidR="007F3EA5">
        <w:t>phyloXML</w:t>
      </w:r>
      <w:proofErr w:type="spellEnd"/>
      <w:r w:rsidR="007F3EA5">
        <w:t xml:space="preserve"> to include both sequence alignments and specimen metadata. </w:t>
      </w:r>
      <w:r w:rsidR="001207CF">
        <w:t>MEP</w:t>
      </w:r>
      <w:r w:rsidR="007F3EA5">
        <w:t xml:space="preserve"> makes it convenient to place on trees from previous T-BAS runs because only one file needs to be uploaded. To begin</w:t>
      </w:r>
      <w:r w:rsidR="004F3174">
        <w:t>,</w:t>
      </w:r>
      <w:r w:rsidR="007F3EA5">
        <w:t xml:space="preserve"> click on </w:t>
      </w:r>
      <w:r w:rsidR="007F3EA5" w:rsidRPr="004F3174">
        <w:t>Newick tree</w:t>
      </w:r>
      <w:r w:rsidR="007F3EA5">
        <w:t xml:space="preserve"> (see arrow).</w:t>
      </w:r>
    </w:p>
    <w:p w14:paraId="55934FC7" w14:textId="77777777" w:rsidR="007F3EA5" w:rsidRPr="007F3EA5" w:rsidRDefault="007F3EA5" w:rsidP="007F3EA5">
      <w:pPr>
        <w:rPr>
          <w:b/>
        </w:rPr>
      </w:pPr>
    </w:p>
    <w:p w14:paraId="0F68770A" w14:textId="77777777" w:rsidR="00F01F92" w:rsidRDefault="004F3174">
      <w:r>
        <w:rPr>
          <w:noProof/>
        </w:rPr>
        <mc:AlternateContent>
          <mc:Choice Requires="wpg">
            <w:drawing>
              <wp:anchor distT="0" distB="0" distL="114300" distR="114300" simplePos="0" relativeHeight="251634176" behindDoc="0" locked="0" layoutInCell="1" allowOverlap="1" wp14:anchorId="7DB4488D" wp14:editId="08504E99">
                <wp:simplePos x="0" y="0"/>
                <wp:positionH relativeFrom="column">
                  <wp:posOffset>28280</wp:posOffset>
                </wp:positionH>
                <wp:positionV relativeFrom="paragraph">
                  <wp:posOffset>227238</wp:posOffset>
                </wp:positionV>
                <wp:extent cx="5939790" cy="4507865"/>
                <wp:effectExtent l="0" t="0" r="3810" b="635"/>
                <wp:wrapNone/>
                <wp:docPr id="30" name="Group 30"/>
                <wp:cNvGraphicFramePr/>
                <a:graphic xmlns:a="http://schemas.openxmlformats.org/drawingml/2006/main">
                  <a:graphicData uri="http://schemas.microsoft.com/office/word/2010/wordprocessingGroup">
                    <wpg:wgp>
                      <wpg:cNvGrpSpPr/>
                      <wpg:grpSpPr>
                        <a:xfrm>
                          <a:off x="0" y="0"/>
                          <a:ext cx="5939790" cy="4507865"/>
                          <a:chOff x="0" y="0"/>
                          <a:chExt cx="5939790" cy="4507865"/>
                        </a:xfrm>
                      </wpg:grpSpPr>
                      <pic:pic xmlns:pic="http://schemas.openxmlformats.org/drawingml/2006/picture">
                        <pic:nvPicPr>
                          <pic:cNvPr id="15" name="Picture 15"/>
                          <pic:cNvPicPr>
                            <a:picLocks noChangeAspect="1"/>
                          </pic:cNvPicPr>
                        </pic:nvPicPr>
                        <pic:blipFill>
                          <a:blip r:embed="rId13"/>
                          <a:stretch>
                            <a:fillRect/>
                          </a:stretch>
                        </pic:blipFill>
                        <pic:spPr>
                          <a:xfrm>
                            <a:off x="0" y="0"/>
                            <a:ext cx="5939790" cy="4507865"/>
                          </a:xfrm>
                          <a:prstGeom prst="rect">
                            <a:avLst/>
                          </a:prstGeom>
                        </pic:spPr>
                      </pic:pic>
                      <wps:wsp>
                        <wps:cNvPr id="60" name="Down Arrow 2"/>
                        <wps:cNvSpPr>
                          <a:spLocks/>
                        </wps:cNvSpPr>
                        <wps:spPr>
                          <a:xfrm rot="16200000">
                            <a:off x="478277" y="2701097"/>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907826" id="Group 30" o:spid="_x0000_s1026" style="position:absolute;margin-left:2.25pt;margin-top:17.9pt;width:467.7pt;height:354.95pt;z-index:251634176" coordsize="59397,45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">
                <v:shape id="Picture 15" o:spid="_x0000_s1027" type="#_x0000_t75" style="position:absolute;width:59397;height:45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">
                  <v:imagedata r:id="rId14" o:title=""/>
                </v:shape>
                <v:shape id="Down Arrow 2" o:spid="_x0000_s1028" type="#_x0000_t67" style="position:absolute;left:4782;top:27011;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" adj="15364" fillcolor="red" stroked="f" strokeweight="1pt"/>
              </v:group>
            </w:pict>
          </mc:Fallback>
        </mc:AlternateContent>
      </w:r>
      <w:r w:rsidR="00F01F92">
        <w:br w:type="page"/>
      </w:r>
    </w:p>
    <w:p w14:paraId="35AB63C5" w14:textId="77777777" w:rsidR="00F01F92" w:rsidRDefault="00F72882" w:rsidP="009355CD">
      <w:pPr>
        <w:pStyle w:val="ListParagraph"/>
        <w:numPr>
          <w:ilvl w:val="0"/>
          <w:numId w:val="2"/>
        </w:numPr>
      </w:pPr>
      <w:r>
        <w:lastRenderedPageBreak/>
        <w:t xml:space="preserve">This will expand the display to </w:t>
      </w:r>
      <w:r w:rsidR="00A9571F">
        <w:t xml:space="preserve">show three upload sections: </w:t>
      </w:r>
      <w:r w:rsidR="00A9571F" w:rsidRPr="009355CD">
        <w:rPr>
          <w:b/>
        </w:rPr>
        <w:t>Upload reference tree</w:t>
      </w:r>
      <w:r w:rsidR="00A9571F">
        <w:t xml:space="preserve">, </w:t>
      </w:r>
      <w:r w:rsidR="00A9571F" w:rsidRPr="009355CD">
        <w:rPr>
          <w:b/>
        </w:rPr>
        <w:t>Upload reference sequence alignment</w:t>
      </w:r>
      <w:r w:rsidR="00A9571F">
        <w:t xml:space="preserve"> and </w:t>
      </w:r>
      <w:r w:rsidR="00A9571F" w:rsidRPr="009355CD">
        <w:rPr>
          <w:b/>
        </w:rPr>
        <w:t>Upload reference metadata</w:t>
      </w:r>
      <w:r w:rsidR="00A9571F">
        <w:t>.  Click on the example file links (see arrows) for each section to load the files.</w:t>
      </w:r>
    </w:p>
    <w:p w14:paraId="0B1F4BB2" w14:textId="77777777" w:rsidR="00F72882" w:rsidRDefault="00F72882" w:rsidP="00F01F92"/>
    <w:p w14:paraId="4AA797F2" w14:textId="77777777" w:rsidR="00F72882" w:rsidRDefault="008F341B">
      <w:r>
        <w:rPr>
          <w:noProof/>
        </w:rPr>
        <mc:AlternateContent>
          <mc:Choice Requires="wpg">
            <w:drawing>
              <wp:anchor distT="0" distB="0" distL="114300" distR="114300" simplePos="0" relativeHeight="251638272" behindDoc="0" locked="0" layoutInCell="1" allowOverlap="1" wp14:anchorId="0BE40359" wp14:editId="456136E9">
                <wp:simplePos x="0" y="0"/>
                <wp:positionH relativeFrom="column">
                  <wp:posOffset>-42545</wp:posOffset>
                </wp:positionH>
                <wp:positionV relativeFrom="paragraph">
                  <wp:posOffset>58503</wp:posOffset>
                </wp:positionV>
                <wp:extent cx="5943600" cy="4830445"/>
                <wp:effectExtent l="0" t="0" r="0" b="0"/>
                <wp:wrapNone/>
                <wp:docPr id="32" name="Group 32"/>
                <wp:cNvGraphicFramePr/>
                <a:graphic xmlns:a="http://schemas.openxmlformats.org/drawingml/2006/main">
                  <a:graphicData uri="http://schemas.microsoft.com/office/word/2010/wordprocessingGroup">
                    <wpg:wgp>
                      <wpg:cNvGrpSpPr/>
                      <wpg:grpSpPr>
                        <a:xfrm>
                          <a:off x="0" y="0"/>
                          <a:ext cx="5943600" cy="4830445"/>
                          <a:chOff x="0" y="0"/>
                          <a:chExt cx="5943600" cy="4830445"/>
                        </a:xfrm>
                      </wpg:grpSpPr>
                      <pic:pic xmlns:pic="http://schemas.openxmlformats.org/drawingml/2006/picture">
                        <pic:nvPicPr>
                          <pic:cNvPr id="16" name="Picture 16"/>
                          <pic:cNvPicPr>
                            <a:picLocks noChangeAspect="1"/>
                          </pic:cNvPicPr>
                        </pic:nvPicPr>
                        <pic:blipFill>
                          <a:blip r:embed="rId15"/>
                          <a:stretch>
                            <a:fillRect/>
                          </a:stretch>
                        </pic:blipFill>
                        <pic:spPr>
                          <a:xfrm>
                            <a:off x="0" y="0"/>
                            <a:ext cx="5943600" cy="4830445"/>
                          </a:xfrm>
                          <a:prstGeom prst="rect">
                            <a:avLst/>
                          </a:prstGeom>
                        </pic:spPr>
                      </pic:pic>
                      <wps:wsp>
                        <wps:cNvPr id="56" name="Down Arrow 3"/>
                        <wps:cNvSpPr>
                          <a:spLocks/>
                        </wps:cNvSpPr>
                        <wps:spPr>
                          <a:xfrm rot="5400000">
                            <a:off x="1936893" y="937034"/>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Down Arrow 4"/>
                        <wps:cNvSpPr>
                          <a:spLocks/>
                        </wps:cNvSpPr>
                        <wps:spPr>
                          <a:xfrm rot="5400000">
                            <a:off x="3423860" y="2227449"/>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Down Arrow 5"/>
                        <wps:cNvSpPr>
                          <a:spLocks/>
                        </wps:cNvSpPr>
                        <wps:spPr>
                          <a:xfrm rot="5400000">
                            <a:off x="1984847" y="395702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E580F6" id="Group 32" o:spid="_x0000_s1026" style="position:absolute;margin-left:-3.35pt;margin-top:4.6pt;width:468pt;height:380.35pt;z-index:251638272" coordsize="59436,48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">
                <v:shape id="Picture 16" o:spid="_x0000_s1027" type="#_x0000_t75" style="position:absolute;width:59436;height:48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">
                  <v:imagedata r:id="rId16" o:title=""/>
                </v:shape>
                <v:shape id="Down Arrow 3" o:spid="_x0000_s1028" type="#_x0000_t67" style="position:absolute;left:19368;top:9370;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" adj="15364" fillcolor="red" stroked="f" strokeweight="1pt"/>
                <v:shape id="Down Arrow 4" o:spid="_x0000_s1029" type="#_x0000_t67" style="position:absolute;left:34238;top:22274;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" adj="15364" fillcolor="red" stroked="f" strokeweight="1pt"/>
                <v:shape id="Down Arrow 5" o:spid="_x0000_s1030" type="#_x0000_t67" style="position:absolute;left:19848;top:39570;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" adj="15364" fillcolor="red" stroked="f" strokeweight="1pt"/>
              </v:group>
            </w:pict>
          </mc:Fallback>
        </mc:AlternateContent>
      </w:r>
    </w:p>
    <w:p w14:paraId="1A7D062B" w14:textId="77777777" w:rsidR="00023D53" w:rsidRDefault="00023D53">
      <w:r>
        <w:br w:type="page"/>
      </w:r>
    </w:p>
    <w:p w14:paraId="49625EA3" w14:textId="77777777" w:rsidR="0052331F" w:rsidRDefault="00413C13" w:rsidP="009355CD">
      <w:pPr>
        <w:pStyle w:val="ListParagraph"/>
        <w:numPr>
          <w:ilvl w:val="0"/>
          <w:numId w:val="2"/>
        </w:numPr>
      </w:pPr>
      <w:r>
        <w:lastRenderedPageBreak/>
        <w:t xml:space="preserve">The example files will now be visible and can be edited.  </w:t>
      </w:r>
      <w:r w:rsidR="00AB6E27">
        <w:t xml:space="preserve">If you have no edits you can skip to step 11. </w:t>
      </w:r>
      <w:r w:rsidR="008F341B">
        <w:t>S</w:t>
      </w:r>
      <w:r>
        <w:t xml:space="preserve">ome minor edits </w:t>
      </w:r>
      <w:r w:rsidR="008F341B">
        <w:t xml:space="preserve">will be made </w:t>
      </w:r>
      <w:r>
        <w:t xml:space="preserve">to the Nexus sequence alignment file. To see more of the alignment </w:t>
      </w:r>
      <w:r w:rsidR="00C10A15">
        <w:t>file,</w:t>
      </w:r>
      <w:r>
        <w:t xml:space="preserve"> click and drag </w:t>
      </w:r>
      <w:r w:rsidR="005D01F9">
        <w:t>down</w:t>
      </w:r>
      <w:r>
        <w:t xml:space="preserve"> the </w:t>
      </w:r>
      <w:r w:rsidR="005D01F9">
        <w:t xml:space="preserve">corner </w:t>
      </w:r>
      <w:r>
        <w:t>box (see arrow).</w:t>
      </w:r>
    </w:p>
    <w:p w14:paraId="5DD563D6" w14:textId="77777777" w:rsidR="00973B20" w:rsidRDefault="008F341B" w:rsidP="0052331F">
      <w:r>
        <w:rPr>
          <w:noProof/>
        </w:rPr>
        <mc:AlternateContent>
          <mc:Choice Requires="wpg">
            <w:drawing>
              <wp:anchor distT="0" distB="0" distL="114300" distR="114300" simplePos="0" relativeHeight="251640320" behindDoc="0" locked="0" layoutInCell="1" allowOverlap="1" wp14:anchorId="3D8470B8" wp14:editId="1CE52826">
                <wp:simplePos x="0" y="0"/>
                <wp:positionH relativeFrom="column">
                  <wp:posOffset>-59821</wp:posOffset>
                </wp:positionH>
                <wp:positionV relativeFrom="paragraph">
                  <wp:posOffset>228048</wp:posOffset>
                </wp:positionV>
                <wp:extent cx="5940425" cy="5146040"/>
                <wp:effectExtent l="0" t="0" r="3175" b="0"/>
                <wp:wrapNone/>
                <wp:docPr id="33" name="Group 33"/>
                <wp:cNvGraphicFramePr/>
                <a:graphic xmlns:a="http://schemas.openxmlformats.org/drawingml/2006/main">
                  <a:graphicData uri="http://schemas.microsoft.com/office/word/2010/wordprocessingGroup">
                    <wpg:wgp>
                      <wpg:cNvGrpSpPr/>
                      <wpg:grpSpPr>
                        <a:xfrm>
                          <a:off x="0" y="0"/>
                          <a:ext cx="5940425" cy="5146040"/>
                          <a:chOff x="0" y="0"/>
                          <a:chExt cx="5940425" cy="5146040"/>
                        </a:xfrm>
                      </wpg:grpSpPr>
                      <pic:pic xmlns:pic="http://schemas.openxmlformats.org/drawingml/2006/picture">
                        <pic:nvPicPr>
                          <pic:cNvPr id="6" name="Picture 19"/>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146040"/>
                          </a:xfrm>
                          <a:prstGeom prst="rect">
                            <a:avLst/>
                          </a:prstGeom>
                          <a:noFill/>
                          <a:ln>
                            <a:noFill/>
                          </a:ln>
                        </pic:spPr>
                      </pic:pic>
                      <wps:wsp>
                        <wps:cNvPr id="55" name="Down Arrow 6"/>
                        <wps:cNvSpPr>
                          <a:spLocks/>
                        </wps:cNvSpPr>
                        <wps:spPr>
                          <a:xfrm rot="5400000">
                            <a:off x="2808564" y="3013662"/>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4EF373B" id="Group 33" o:spid="_x0000_s1026" style="position:absolute;margin-left:-4.7pt;margin-top:17.95pt;width:467.75pt;height:405.2pt;z-index:251640320" coordsize="59404,51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">
                <v:shape id="Picture 19" o:spid="_x0000_s1027" type="#_x0000_t75" style="position:absolute;width:59404;height:51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">
                  <v:imagedata r:id="rId18" o:title=""/>
                  <o:lock v:ext="edit" aspectratio="f"/>
                </v:shape>
                <v:shape id="Down Arrow 6" o:spid="_x0000_s1028" type="#_x0000_t67" style="position:absolute;left:28085;top:30137;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" adj="15364" fillcolor="red" stroked="f" strokeweight="1pt"/>
              </v:group>
            </w:pict>
          </mc:Fallback>
        </mc:AlternateContent>
      </w:r>
    </w:p>
    <w:p w14:paraId="5E63F3AA" w14:textId="77777777" w:rsidR="00F76BD3" w:rsidRDefault="00F76BD3"/>
    <w:p w14:paraId="3B87A251" w14:textId="77777777" w:rsidR="00201856" w:rsidRDefault="00201856">
      <w:r>
        <w:br w:type="page"/>
      </w:r>
    </w:p>
    <w:p w14:paraId="5D6AC3EF" w14:textId="77777777" w:rsidR="00973B20" w:rsidRPr="009355CD" w:rsidRDefault="00F303F8" w:rsidP="009355CD">
      <w:pPr>
        <w:pStyle w:val="ListParagraph"/>
        <w:numPr>
          <w:ilvl w:val="0"/>
          <w:numId w:val="2"/>
        </w:numPr>
        <w:rPr>
          <w:rFonts w:ascii="Times New Roman" w:eastAsia="Times New Roman" w:hAnsi="Times New Roman"/>
        </w:rPr>
      </w:pPr>
      <w:r>
        <w:lastRenderedPageBreak/>
        <w:t xml:space="preserve">The expanded window will look as shown below.  </w:t>
      </w:r>
      <w:r w:rsidR="00EF5D0B" w:rsidRPr="0089531D">
        <w:rPr>
          <w:rFonts w:asciiTheme="minorHAnsi" w:hAnsiTheme="minorHAnsi" w:cs="Arial"/>
        </w:rPr>
        <w:t>Click in the box and search for “locus” in your browser (</w:t>
      </w:r>
      <w:proofErr w:type="spellStart"/>
      <w:r w:rsidR="00EF5D0B" w:rsidRPr="000F6682">
        <w:rPr>
          <w:rFonts w:asciiTheme="minorHAnsi" w:hAnsiTheme="minorHAnsi" w:cs="Arial"/>
        </w:rPr>
        <w:t>Control+F</w:t>
      </w:r>
      <w:proofErr w:type="spellEnd"/>
      <w:r w:rsidR="00EF5D0B" w:rsidRPr="000F6682">
        <w:rPr>
          <w:rFonts w:asciiTheme="minorHAnsi" w:hAnsiTheme="minorHAnsi" w:cs="Arial"/>
        </w:rPr>
        <w:t xml:space="preserve">, or </w:t>
      </w:r>
      <w:proofErr w:type="spellStart"/>
      <w:r w:rsidR="00EF5D0B" w:rsidRPr="000F6682">
        <w:rPr>
          <w:rFonts w:asciiTheme="minorHAnsi" w:hAnsiTheme="minorHAnsi" w:cs="Arial"/>
        </w:rPr>
        <w:t>Command+F</w:t>
      </w:r>
      <w:proofErr w:type="spellEnd"/>
      <w:r w:rsidR="00EF5D0B" w:rsidRPr="000F6682">
        <w:rPr>
          <w:rFonts w:asciiTheme="minorHAnsi" w:hAnsiTheme="minorHAnsi" w:cs="Arial"/>
        </w:rPr>
        <w:t xml:space="preserve"> on a Mac</w:t>
      </w:r>
      <w:r w:rsidR="00EF5D0B" w:rsidRPr="0089531D">
        <w:rPr>
          <w:rFonts w:asciiTheme="minorHAnsi" w:hAnsiTheme="minorHAnsi" w:cs="Arial"/>
        </w:rPr>
        <w:t>).</w:t>
      </w:r>
    </w:p>
    <w:p w14:paraId="63EB7EBD" w14:textId="77777777" w:rsidR="00973B20" w:rsidRDefault="00973B20">
      <w:pPr>
        <w:rPr>
          <w:rFonts w:ascii="Times New Roman" w:eastAsia="Times New Roman" w:hAnsi="Times New Roman"/>
        </w:rPr>
      </w:pPr>
    </w:p>
    <w:p w14:paraId="5C6A0D79" w14:textId="77777777" w:rsidR="00973B20" w:rsidRDefault="00C10A15">
      <w:r>
        <w:rPr>
          <w:noProof/>
        </w:rPr>
        <w:drawing>
          <wp:inline distT="0" distB="0" distL="0" distR="0" wp14:anchorId="1E420376" wp14:editId="658B8E8C">
            <wp:extent cx="5946775" cy="5337175"/>
            <wp:effectExtent l="0" t="0" r="0" b="0"/>
            <wp:docPr id="7"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6775" cy="5337175"/>
                    </a:xfrm>
                    <a:prstGeom prst="rect">
                      <a:avLst/>
                    </a:prstGeom>
                    <a:noFill/>
                    <a:ln>
                      <a:noFill/>
                    </a:ln>
                  </pic:spPr>
                </pic:pic>
              </a:graphicData>
            </a:graphic>
          </wp:inline>
        </w:drawing>
      </w:r>
    </w:p>
    <w:p w14:paraId="6B93BB9D" w14:textId="77777777" w:rsidR="00651E04" w:rsidRDefault="00651E04">
      <w:r>
        <w:br w:type="page"/>
      </w:r>
    </w:p>
    <w:p w14:paraId="1D915C04" w14:textId="77777777" w:rsidR="00AE6941" w:rsidRDefault="00F303F8" w:rsidP="009355CD">
      <w:pPr>
        <w:pStyle w:val="ListParagraph"/>
        <w:numPr>
          <w:ilvl w:val="0"/>
          <w:numId w:val="2"/>
        </w:numPr>
      </w:pPr>
      <w:r>
        <w:lastRenderedPageBreak/>
        <w:t xml:space="preserve">The search will highlight the loci </w:t>
      </w:r>
      <w:r w:rsidR="00EC45C5">
        <w:t>that are defined in the character partition block and preceded by “charset” (see arrow). If we make no changes the loci will be labeled as locus1, locus2, locus3, locus4, locus5 and locus6 in T-BAS. These names make it difficult to track these loci when performing placements and retrieving data. In this example</w:t>
      </w:r>
      <w:r w:rsidR="00FC6A12">
        <w:t>,</w:t>
      </w:r>
      <w:r w:rsidR="00EC45C5">
        <w:t xml:space="preserve"> the actual name of the locus is provided at the end of the charset line. For example, for locus1 the name is RPB2.</w:t>
      </w:r>
      <w:r w:rsidR="0070370F">
        <w:t xml:space="preserve"> </w:t>
      </w:r>
      <w:r w:rsidR="00A54E2A">
        <w:t>Note all locus designations in the alignment file (highlighted in yellow</w:t>
      </w:r>
      <w:r w:rsidR="00D80190">
        <w:t xml:space="preserve"> and orange</w:t>
      </w:r>
      <w:r w:rsidR="00A54E2A">
        <w:t>) will need to be relabeled – see next step.</w:t>
      </w:r>
    </w:p>
    <w:p w14:paraId="6C83C12B" w14:textId="77777777" w:rsidR="005847DA" w:rsidRDefault="005847DA"/>
    <w:p w14:paraId="159685E9" w14:textId="77777777" w:rsidR="00F76DDA" w:rsidRDefault="00F107EB">
      <w:r>
        <w:rPr>
          <w:noProof/>
        </w:rPr>
        <mc:AlternateContent>
          <mc:Choice Requires="wpg">
            <w:drawing>
              <wp:anchor distT="0" distB="0" distL="114300" distR="114300" simplePos="0" relativeHeight="251642368" behindDoc="0" locked="0" layoutInCell="1" allowOverlap="1" wp14:anchorId="35E8720B" wp14:editId="316BDA07">
                <wp:simplePos x="0" y="0"/>
                <wp:positionH relativeFrom="column">
                  <wp:posOffset>58420</wp:posOffset>
                </wp:positionH>
                <wp:positionV relativeFrom="paragraph">
                  <wp:posOffset>98425</wp:posOffset>
                </wp:positionV>
                <wp:extent cx="5940425" cy="5330825"/>
                <wp:effectExtent l="0" t="0" r="3175" b="3175"/>
                <wp:wrapNone/>
                <wp:docPr id="34" name="Group 34"/>
                <wp:cNvGraphicFramePr/>
                <a:graphic xmlns:a="http://schemas.openxmlformats.org/drawingml/2006/main">
                  <a:graphicData uri="http://schemas.microsoft.com/office/word/2010/wordprocessingGroup">
                    <wpg:wgp>
                      <wpg:cNvGrpSpPr/>
                      <wpg:grpSpPr>
                        <a:xfrm>
                          <a:off x="0" y="0"/>
                          <a:ext cx="5940425" cy="5330825"/>
                          <a:chOff x="0" y="-19593"/>
                          <a:chExt cx="5940425" cy="5330825"/>
                        </a:xfrm>
                      </wpg:grpSpPr>
                      <pic:pic xmlns:pic="http://schemas.openxmlformats.org/drawingml/2006/picture">
                        <pic:nvPicPr>
                          <pic:cNvPr id="8" name="Picture 32"/>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19593"/>
                            <a:ext cx="5940425" cy="5330825"/>
                          </a:xfrm>
                          <a:prstGeom prst="rect">
                            <a:avLst/>
                          </a:prstGeom>
                          <a:noFill/>
                          <a:ln>
                            <a:noFill/>
                          </a:ln>
                        </pic:spPr>
                      </pic:pic>
                      <wps:wsp>
                        <wps:cNvPr id="54" name="Down Arrow 9"/>
                        <wps:cNvSpPr>
                          <a:spLocks/>
                        </wps:cNvSpPr>
                        <wps:spPr>
                          <a:xfrm rot="16200000">
                            <a:off x="853622" y="3845015"/>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26CEE5" id="Group 34" o:spid="_x0000_s1026" style="position:absolute;margin-left:4.6pt;margin-top:7.75pt;width:467.75pt;height:419.75pt;z-index:251642368" coordorigin=",-195" coordsize="59404,533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&#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">
                <v:shape id="Picture 32" o:spid="_x0000_s1027" type="#_x0000_t75" style="position:absolute;top:-195;width:59404;height:533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">
                  <v:imagedata r:id="rId21" o:title=""/>
                  <o:lock v:ext="edit" aspectratio="f"/>
                </v:shape>
                <v:shape id="Down Arrow 9" o:spid="_x0000_s1028" type="#_x0000_t67" style="position:absolute;left:8536;top:38449;width:1657;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" adj="15364" fillcolor="red" stroked="f" strokeweight="1pt"/>
              </v:group>
            </w:pict>
          </mc:Fallback>
        </mc:AlternateContent>
      </w:r>
    </w:p>
    <w:p w14:paraId="4A9BF5B7" w14:textId="77777777" w:rsidR="00F76DDA" w:rsidRDefault="00F76DDA">
      <w:r>
        <w:br w:type="page"/>
      </w:r>
    </w:p>
    <w:p w14:paraId="5C2E3E8D" w14:textId="77777777" w:rsidR="00C7251B" w:rsidRDefault="006D1B7E" w:rsidP="009355CD">
      <w:pPr>
        <w:pStyle w:val="ListParagraph"/>
        <w:numPr>
          <w:ilvl w:val="0"/>
          <w:numId w:val="2"/>
        </w:numPr>
      </w:pPr>
      <w:r>
        <w:lastRenderedPageBreak/>
        <w:t>Here are the relabeled loci</w:t>
      </w:r>
      <w:r w:rsidR="00FC6A12">
        <w:t xml:space="preserve">. </w:t>
      </w:r>
      <w:r w:rsidR="00616D0D">
        <w:t>T-BAS can now correctly track the loci and the user will know which target locus to select when performing a placement</w:t>
      </w:r>
      <w:r w:rsidR="00155A41">
        <w:t xml:space="preserve"> (</w:t>
      </w:r>
      <w:r w:rsidR="00C84600">
        <w:t xml:space="preserve">see Tutorial </w:t>
      </w:r>
      <w:r w:rsidR="00F107EB">
        <w:t>5</w:t>
      </w:r>
      <w:r w:rsidR="00155A41">
        <w:t>).</w:t>
      </w:r>
      <w:r w:rsidR="00616D0D">
        <w:t xml:space="preserve"> </w:t>
      </w:r>
    </w:p>
    <w:p w14:paraId="75229597" w14:textId="77777777" w:rsidR="006A7D7D" w:rsidRDefault="006A7D7D"/>
    <w:p w14:paraId="4AD1B10C" w14:textId="77777777" w:rsidR="006A7D7D" w:rsidRDefault="00C10A15">
      <w:r>
        <w:rPr>
          <w:noProof/>
        </w:rPr>
        <w:drawing>
          <wp:inline distT="0" distB="0" distL="0" distR="0" wp14:anchorId="119803B4" wp14:editId="0FD2DCF8">
            <wp:extent cx="5946775" cy="5295265"/>
            <wp:effectExtent l="0" t="0" r="0" b="0"/>
            <wp:docPr id="9"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inline>
        </w:drawing>
      </w:r>
    </w:p>
    <w:p w14:paraId="6982087A" w14:textId="77777777" w:rsidR="00C7251B" w:rsidRDefault="00C7251B"/>
    <w:p w14:paraId="3C8C1879" w14:textId="77777777" w:rsidR="006D4394" w:rsidRDefault="006D4394">
      <w:pPr>
        <w:sectPr w:rsidR="006D4394" w:rsidSect="00D50232">
          <w:pgSz w:w="12240" w:h="15840"/>
          <w:pgMar w:top="1440" w:right="1440" w:bottom="1440" w:left="1440" w:header="720" w:footer="720" w:gutter="0"/>
          <w:cols w:space="720"/>
          <w:docGrid w:linePitch="360"/>
        </w:sectPr>
      </w:pPr>
    </w:p>
    <w:p w14:paraId="65939FDD" w14:textId="0827CCDC" w:rsidR="00651E04" w:rsidRDefault="00FE39B7" w:rsidP="009355CD">
      <w:pPr>
        <w:pStyle w:val="ListParagraph"/>
        <w:numPr>
          <w:ilvl w:val="0"/>
          <w:numId w:val="2"/>
        </w:numPr>
      </w:pPr>
      <w:r>
        <w:lastRenderedPageBreak/>
        <w:t xml:space="preserve">Scroll to </w:t>
      </w:r>
      <w:r w:rsidR="0094566B">
        <w:t xml:space="preserve">the next section where you will be able to view the reference files or perform a phylogeny-based placement using those files. Whenever uploading a new dataset in T-BAS first view the files to make sure they are imported correctly.  </w:t>
      </w:r>
      <w:r w:rsidR="00C253A4">
        <w:t xml:space="preserve">Specify the outgroup as </w:t>
      </w:r>
      <w:r w:rsidR="00C253A4" w:rsidRPr="00E9093B">
        <w:rPr>
          <w:b/>
        </w:rPr>
        <w:t>Ramularia_nyssicola_CBS_127665</w:t>
      </w:r>
      <w:r w:rsidR="00C253A4">
        <w:t xml:space="preserve"> as shown below</w:t>
      </w:r>
      <w:r w:rsidR="00E9093B">
        <w:t xml:space="preserve">. Leave the default of </w:t>
      </w:r>
      <w:r w:rsidR="00E9093B" w:rsidRPr="00E9093B">
        <w:rPr>
          <w:b/>
        </w:rPr>
        <w:t>no</w:t>
      </w:r>
      <w:r w:rsidR="00E9093B">
        <w:t xml:space="preserve"> for phylogenetic analysis (see arrow) </w:t>
      </w:r>
      <w:r w:rsidR="00C253A4">
        <w:t xml:space="preserve">and then </w:t>
      </w:r>
      <w:r w:rsidR="00F107EB">
        <w:t xml:space="preserve">click </w:t>
      </w:r>
      <w:r w:rsidR="00DA2BE7" w:rsidRPr="00D9190C">
        <w:rPr>
          <w:b/>
        </w:rPr>
        <w:t>S</w:t>
      </w:r>
      <w:r w:rsidR="0094566B" w:rsidRPr="00D9190C">
        <w:rPr>
          <w:b/>
        </w:rPr>
        <w:t>ubmit</w:t>
      </w:r>
      <w:r w:rsidR="0094566B">
        <w:t>.</w:t>
      </w:r>
      <w:r w:rsidR="001F13DE">
        <w:t xml:space="preserve"> </w:t>
      </w:r>
    </w:p>
    <w:p w14:paraId="6B68CD2E" w14:textId="77777777" w:rsidR="006D4394" w:rsidRDefault="00F107EB">
      <w:r>
        <w:rPr>
          <w:noProof/>
        </w:rPr>
        <mc:AlternateContent>
          <mc:Choice Requires="wpg">
            <w:drawing>
              <wp:anchor distT="0" distB="0" distL="114300" distR="114300" simplePos="0" relativeHeight="251644416" behindDoc="0" locked="0" layoutInCell="1" allowOverlap="1" wp14:anchorId="2773E1FF" wp14:editId="23B1CD8D">
                <wp:simplePos x="0" y="0"/>
                <wp:positionH relativeFrom="column">
                  <wp:posOffset>0</wp:posOffset>
                </wp:positionH>
                <wp:positionV relativeFrom="paragraph">
                  <wp:posOffset>219256</wp:posOffset>
                </wp:positionV>
                <wp:extent cx="5943600" cy="4785360"/>
                <wp:effectExtent l="0" t="0" r="0" b="2540"/>
                <wp:wrapNone/>
                <wp:docPr id="35" name="Group 35"/>
                <wp:cNvGraphicFramePr/>
                <a:graphic xmlns:a="http://schemas.openxmlformats.org/drawingml/2006/main">
                  <a:graphicData uri="http://schemas.microsoft.com/office/word/2010/wordprocessingGroup">
                    <wpg:wgp>
                      <wpg:cNvGrpSpPr/>
                      <wpg:grpSpPr>
                        <a:xfrm>
                          <a:off x="0" y="0"/>
                          <a:ext cx="5943600" cy="4785360"/>
                          <a:chOff x="0" y="0"/>
                          <a:chExt cx="5943600" cy="4785360"/>
                        </a:xfrm>
                      </wpg:grpSpPr>
                      <pic:pic xmlns:pic="http://schemas.openxmlformats.org/drawingml/2006/picture">
                        <pic:nvPicPr>
                          <pic:cNvPr id="5" name="Picture 5"/>
                          <pic:cNvPicPr>
                            <a:picLocks noChangeAspect="1"/>
                          </pic:cNvPicPr>
                        </pic:nvPicPr>
                        <pic:blipFill>
                          <a:blip r:embed="rId23"/>
                          <a:stretch>
                            <a:fillRect/>
                          </a:stretch>
                        </pic:blipFill>
                        <pic:spPr>
                          <a:xfrm>
                            <a:off x="0" y="0"/>
                            <a:ext cx="5943600" cy="4785360"/>
                          </a:xfrm>
                          <a:prstGeom prst="rect">
                            <a:avLst/>
                          </a:prstGeom>
                        </pic:spPr>
                      </pic:pic>
                      <wps:wsp>
                        <wps:cNvPr id="53" name="Down Arrow 10"/>
                        <wps:cNvSpPr>
                          <a:spLocks/>
                        </wps:cNvSpPr>
                        <wps:spPr>
                          <a:xfrm rot="16200000">
                            <a:off x="740274" y="4108587"/>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D20F502" id="Group 35" o:spid="_x0000_s1026" style="position:absolute;margin-left:0;margin-top:17.25pt;width:468pt;height:376.8pt;z-index:251644416" coordsize="59436,47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">
                <v:shape id="Picture 5" o:spid="_x0000_s1027" type="#_x0000_t75" style="position:absolute;width:59436;height:47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">
                  <v:imagedata r:id="rId24" o:title=""/>
                </v:shape>
                <v:shape id="Down Arrow 10" o:spid="_x0000_s1028" type="#_x0000_t67" style="position:absolute;left:7402;top:41086;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" adj="15364" fillcolor="red" stroked="f" strokeweight="1pt"/>
              </v:group>
            </w:pict>
          </mc:Fallback>
        </mc:AlternateContent>
      </w:r>
    </w:p>
    <w:p w14:paraId="2E944D21" w14:textId="77777777" w:rsidR="00C17171" w:rsidRDefault="00C17171"/>
    <w:p w14:paraId="0A5FC8BA" w14:textId="77777777" w:rsidR="00C17171" w:rsidRDefault="00C17171">
      <w:r>
        <w:br w:type="page"/>
      </w:r>
    </w:p>
    <w:p w14:paraId="17A443F7" w14:textId="77777777" w:rsidR="006D4394" w:rsidRDefault="004D681E" w:rsidP="009355CD">
      <w:pPr>
        <w:pStyle w:val="ListParagraph"/>
        <w:numPr>
          <w:ilvl w:val="0"/>
          <w:numId w:val="2"/>
        </w:numPr>
      </w:pPr>
      <w:r>
        <w:lastRenderedPageBreak/>
        <w:t xml:space="preserve">After the run </w:t>
      </w:r>
      <w:r w:rsidR="00DB3308">
        <w:t>is done</w:t>
      </w:r>
      <w:r w:rsidR="00F107EB">
        <w:t>,</w:t>
      </w:r>
      <w:r>
        <w:t xml:space="preserve"> the results will be summarized in the browser and </w:t>
      </w:r>
      <w:r w:rsidR="00F107EB">
        <w:t>an email will be</w:t>
      </w:r>
      <w:r>
        <w:t xml:space="preserve"> </w:t>
      </w:r>
      <w:r w:rsidR="00F107EB">
        <w:t>sent</w:t>
      </w:r>
      <w:r>
        <w:t>.</w:t>
      </w:r>
      <w:r w:rsidR="00DB3308">
        <w:t xml:space="preserve"> </w:t>
      </w:r>
      <w:r w:rsidR="00F107EB" w:rsidRPr="00A329B4">
        <w:t>The user</w:t>
      </w:r>
      <w:r w:rsidR="00DB3308">
        <w:t xml:space="preserve"> will be able to download a </w:t>
      </w:r>
      <w:r w:rsidR="00CD058F">
        <w:rPr>
          <w:b/>
        </w:rPr>
        <w:t>MEP</w:t>
      </w:r>
      <w:r w:rsidR="00DB3308">
        <w:t xml:space="preserve"> file</w:t>
      </w:r>
      <w:r w:rsidR="002B6D70">
        <w:t xml:space="preserve"> with all the reference files to use in future placements. </w:t>
      </w:r>
      <w:r w:rsidR="00F107EB">
        <w:t xml:space="preserve">The </w:t>
      </w:r>
      <w:r w:rsidR="002B6D70">
        <w:t xml:space="preserve">option to </w:t>
      </w:r>
      <w:r w:rsidR="00DB3308" w:rsidRPr="009355CD">
        <w:rPr>
          <w:b/>
        </w:rPr>
        <w:t xml:space="preserve">Add </w:t>
      </w:r>
      <w:r w:rsidR="002B6D70" w:rsidRPr="009355CD">
        <w:rPr>
          <w:b/>
        </w:rPr>
        <w:t>to T-BAS portal</w:t>
      </w:r>
      <w:r w:rsidR="00F107EB">
        <w:rPr>
          <w:b/>
        </w:rPr>
        <w:t xml:space="preserve"> </w:t>
      </w:r>
      <w:r w:rsidR="00F107EB">
        <w:rPr>
          <w:bCs/>
        </w:rPr>
        <w:t xml:space="preserve">is available to </w:t>
      </w:r>
      <w:r w:rsidR="00F107EB">
        <w:t>make the reference set available to others</w:t>
      </w:r>
      <w:r w:rsidR="002B6D70">
        <w:t xml:space="preserve">. </w:t>
      </w:r>
      <w:r w:rsidR="00F107EB">
        <w:t>These</w:t>
      </w:r>
      <w:r w:rsidR="00D4425C">
        <w:t xml:space="preserve"> options </w:t>
      </w:r>
      <w:r w:rsidR="00F107EB">
        <w:t xml:space="preserve">will </w:t>
      </w:r>
      <w:r w:rsidR="00A552B3">
        <w:t>be described below</w:t>
      </w:r>
      <w:r w:rsidR="00F107EB">
        <w:t xml:space="preserve"> </w:t>
      </w:r>
      <w:r w:rsidR="00D4425C">
        <w:t>but first view the tree to make sure all looks correct.</w:t>
      </w:r>
    </w:p>
    <w:p w14:paraId="13D01DA5" w14:textId="77777777" w:rsidR="00A21405" w:rsidRDefault="00F107EB">
      <w:r>
        <w:rPr>
          <w:noProof/>
        </w:rPr>
        <mc:AlternateContent>
          <mc:Choice Requires="wpg">
            <w:drawing>
              <wp:anchor distT="0" distB="0" distL="114300" distR="114300" simplePos="0" relativeHeight="251646464" behindDoc="0" locked="0" layoutInCell="1" allowOverlap="1" wp14:anchorId="772772DC" wp14:editId="3F6E5D8E">
                <wp:simplePos x="0" y="0"/>
                <wp:positionH relativeFrom="column">
                  <wp:posOffset>0</wp:posOffset>
                </wp:positionH>
                <wp:positionV relativeFrom="paragraph">
                  <wp:posOffset>251914</wp:posOffset>
                </wp:positionV>
                <wp:extent cx="5943600" cy="3901440"/>
                <wp:effectExtent l="0" t="0" r="0" b="0"/>
                <wp:wrapNone/>
                <wp:docPr id="36" name="Group 36"/>
                <wp:cNvGraphicFramePr/>
                <a:graphic xmlns:a="http://schemas.openxmlformats.org/drawingml/2006/main">
                  <a:graphicData uri="http://schemas.microsoft.com/office/word/2010/wordprocessingGroup">
                    <wpg:wgp>
                      <wpg:cNvGrpSpPr/>
                      <wpg:grpSpPr>
                        <a:xfrm>
                          <a:off x="0" y="0"/>
                          <a:ext cx="5943600" cy="3901440"/>
                          <a:chOff x="0" y="0"/>
                          <a:chExt cx="5943600" cy="3901440"/>
                        </a:xfrm>
                      </wpg:grpSpPr>
                      <pic:pic xmlns:pic="http://schemas.openxmlformats.org/drawingml/2006/picture">
                        <pic:nvPicPr>
                          <pic:cNvPr id="17" name="Picture 17"/>
                          <pic:cNvPicPr>
                            <a:picLocks noChangeAspect="1"/>
                          </pic:cNvPicPr>
                        </pic:nvPicPr>
                        <pic:blipFill>
                          <a:blip r:embed="rId25"/>
                          <a:stretch>
                            <a:fillRect/>
                          </a:stretch>
                        </pic:blipFill>
                        <pic:spPr>
                          <a:xfrm>
                            <a:off x="0" y="0"/>
                            <a:ext cx="5943600" cy="3901440"/>
                          </a:xfrm>
                          <a:prstGeom prst="rect">
                            <a:avLst/>
                          </a:prstGeom>
                        </pic:spPr>
                      </pic:pic>
                      <wps:wsp>
                        <wps:cNvPr id="52" name="Down Arrow 11"/>
                        <wps:cNvSpPr>
                          <a:spLocks/>
                        </wps:cNvSpPr>
                        <wps:spPr>
                          <a:xfrm rot="16200000">
                            <a:off x="592365" y="3564163"/>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2CFBD6" id="Group 36" o:spid="_x0000_s1026" style="position:absolute;margin-left:0;margin-top:19.85pt;width:468pt;height:307.2pt;z-index:251646464" coordsize="59436,390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">
                <v:shape id="Picture 17" o:spid="_x0000_s1027" type="#_x0000_t75" style="position:absolute;width:59436;height:39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">
                  <v:imagedata r:id="rId26" o:title=""/>
                </v:shape>
                <v:shape id="Down Arrow 11" o:spid="_x0000_s1028" type="#_x0000_t67" style="position:absolute;left:5923;top:3564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" adj="15364" fillcolor="red" stroked="f" strokeweight="1pt"/>
              </v:group>
            </w:pict>
          </mc:Fallback>
        </mc:AlternateContent>
      </w:r>
    </w:p>
    <w:p w14:paraId="320DFE49" w14:textId="77777777" w:rsidR="00A21405" w:rsidRDefault="00C17171" w:rsidP="00A21405">
      <w:r>
        <w:br w:type="page"/>
      </w:r>
    </w:p>
    <w:p w14:paraId="5DE10AF6" w14:textId="77777777" w:rsidR="00C10A15" w:rsidRDefault="00E01DC9" w:rsidP="009355CD">
      <w:pPr>
        <w:pStyle w:val="ListParagraph"/>
        <w:numPr>
          <w:ilvl w:val="0"/>
          <w:numId w:val="2"/>
        </w:numPr>
      </w:pPr>
      <w:r>
        <w:lastRenderedPageBreak/>
        <w:t>Below is the tree resized and formatted with the following options selected</w:t>
      </w:r>
      <w:r w:rsidR="00C10A15">
        <w:t>:</w:t>
      </w:r>
      <w:r>
        <w:t xml:space="preserve"> </w:t>
      </w:r>
    </w:p>
    <w:p w14:paraId="1D6E7468" w14:textId="77777777" w:rsidR="00C10A15" w:rsidRDefault="00E01DC9" w:rsidP="009355CD">
      <w:pPr>
        <w:ind w:left="360"/>
      </w:pPr>
      <w:r w:rsidRPr="00545B48">
        <w:rPr>
          <w:b/>
        </w:rPr>
        <w:t>Zoom</w:t>
      </w:r>
      <w:r w:rsidR="00C10A15">
        <w:t xml:space="preserve"> </w:t>
      </w:r>
      <w:r>
        <w:t xml:space="preserve">0.5220 </w:t>
      </w:r>
    </w:p>
    <w:p w14:paraId="317488FB" w14:textId="77777777" w:rsidR="00C10A15" w:rsidRDefault="00E01DC9" w:rsidP="009355CD">
      <w:pPr>
        <w:ind w:left="360"/>
      </w:pPr>
      <w:r w:rsidRPr="0086068D">
        <w:rPr>
          <w:b/>
        </w:rPr>
        <w:t>Font size</w:t>
      </w:r>
      <w:r>
        <w:t xml:space="preserve"> +6</w:t>
      </w:r>
    </w:p>
    <w:p w14:paraId="5EB7DECC" w14:textId="79EACBE4" w:rsidR="00C10A15" w:rsidRDefault="00E01DC9" w:rsidP="009355CD">
      <w:pPr>
        <w:ind w:left="360"/>
      </w:pPr>
      <w:r w:rsidRPr="0086068D">
        <w:rPr>
          <w:b/>
        </w:rPr>
        <w:t xml:space="preserve">Colorize </w:t>
      </w:r>
      <w:r w:rsidR="00DA2BE7">
        <w:rPr>
          <w:b/>
        </w:rPr>
        <w:t>L</w:t>
      </w:r>
      <w:r w:rsidRPr="0086068D">
        <w:rPr>
          <w:b/>
        </w:rPr>
        <w:t>eav</w:t>
      </w:r>
      <w:r>
        <w:rPr>
          <w:b/>
        </w:rPr>
        <w:t>es</w:t>
      </w:r>
      <w:r w:rsidRPr="0086068D">
        <w:t xml:space="preserve"> </w:t>
      </w:r>
      <w:r>
        <w:t>by Species</w:t>
      </w:r>
    </w:p>
    <w:p w14:paraId="4EEB1B3D" w14:textId="77777777" w:rsidR="00C10A15" w:rsidRDefault="00C10A15" w:rsidP="009355CD">
      <w:pPr>
        <w:ind w:left="360"/>
      </w:pPr>
      <w:r>
        <w:t>B</w:t>
      </w:r>
      <w:r w:rsidR="00E01DC9" w:rsidRPr="00762A0C">
        <w:t>ranch</w:t>
      </w:r>
      <w:r w:rsidR="00E01DC9" w:rsidRPr="0086068D">
        <w:rPr>
          <w:b/>
        </w:rPr>
        <w:t xml:space="preserve"> </w:t>
      </w:r>
      <w:r w:rsidR="00E01DC9">
        <w:rPr>
          <w:b/>
        </w:rPr>
        <w:t>W</w:t>
      </w:r>
      <w:r w:rsidR="00E01DC9" w:rsidRPr="0086068D">
        <w:rPr>
          <w:b/>
        </w:rPr>
        <w:t>idth</w:t>
      </w:r>
      <w:r w:rsidR="00E01DC9">
        <w:t xml:space="preserve"> 2</w:t>
      </w:r>
    </w:p>
    <w:p w14:paraId="2C80D8EA" w14:textId="77777777" w:rsidR="00C10A15" w:rsidRDefault="00E01DC9" w:rsidP="009355CD">
      <w:pPr>
        <w:ind w:left="360"/>
      </w:pPr>
      <w:r>
        <w:t xml:space="preserve">The </w:t>
      </w:r>
      <w:r w:rsidRPr="001D2CC3">
        <w:rPr>
          <w:b/>
        </w:rPr>
        <w:t>branch lengths</w:t>
      </w:r>
      <w:r>
        <w:t xml:space="preserve"> are drawn to scale. </w:t>
      </w:r>
    </w:p>
    <w:p w14:paraId="660E561B" w14:textId="77777777" w:rsidR="00C10A15" w:rsidRDefault="00C10A15" w:rsidP="009355CD">
      <w:pPr>
        <w:ind w:left="360"/>
      </w:pPr>
    </w:p>
    <w:p w14:paraId="4F0A467D" w14:textId="77777777" w:rsidR="003A37D9" w:rsidRDefault="00E01DC9" w:rsidP="009355CD">
      <w:pPr>
        <w:ind w:left="360"/>
      </w:pPr>
      <w:r>
        <w:t xml:space="preserve">The legend is displayed in the dashboard window on the right. </w:t>
      </w:r>
      <w:r w:rsidR="00E45FB6">
        <w:t xml:space="preserve">The </w:t>
      </w:r>
      <w:r w:rsidR="007A2C53">
        <w:t xml:space="preserve">displayed </w:t>
      </w:r>
      <w:r w:rsidR="00E45FB6">
        <w:t xml:space="preserve">colors may be different than what is shown </w:t>
      </w:r>
      <w:r w:rsidR="007A2C53">
        <w:t>in</w:t>
      </w:r>
      <w:r w:rsidR="00E45FB6">
        <w:t xml:space="preserve"> </w:t>
      </w:r>
      <w:r w:rsidR="0078730D">
        <w:t>other runs</w:t>
      </w:r>
      <w:r w:rsidR="00E45FB6">
        <w:t>.</w:t>
      </w:r>
    </w:p>
    <w:p w14:paraId="583F0CD7" w14:textId="77777777" w:rsidR="004415B9" w:rsidRDefault="004415B9" w:rsidP="003A37D9"/>
    <w:p w14:paraId="05DC6F5F" w14:textId="77777777" w:rsidR="00FC166C" w:rsidRDefault="00C10A15" w:rsidP="003A37D9">
      <w:r>
        <w:rPr>
          <w:noProof/>
        </w:rPr>
        <w:drawing>
          <wp:inline distT="0" distB="0" distL="0" distR="0" wp14:anchorId="0807DF57" wp14:editId="310FBC69">
            <wp:extent cx="5940425" cy="45720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572000"/>
                    </a:xfrm>
                    <a:prstGeom prst="rect">
                      <a:avLst/>
                    </a:prstGeom>
                    <a:noFill/>
                    <a:ln>
                      <a:noFill/>
                    </a:ln>
                  </pic:spPr>
                </pic:pic>
              </a:graphicData>
            </a:graphic>
          </wp:inline>
        </w:drawing>
      </w:r>
    </w:p>
    <w:p w14:paraId="74A94C20" w14:textId="77777777" w:rsidR="00DB04D1" w:rsidRDefault="00DB04D1">
      <w:r>
        <w:br w:type="page"/>
      </w:r>
    </w:p>
    <w:p w14:paraId="1DDA65CF" w14:textId="3F9CDDF8" w:rsidR="00525987" w:rsidRDefault="00525987">
      <w:r>
        <w:lastRenderedPageBreak/>
        <w:t xml:space="preserve">The tree </w:t>
      </w:r>
      <w:r w:rsidR="00B115AA">
        <w:t>can</w:t>
      </w:r>
      <w:r>
        <w:t xml:space="preserve"> also be viewed in </w:t>
      </w:r>
      <w:r w:rsidR="00DA2BE7">
        <w:t>R</w:t>
      </w:r>
      <w:r>
        <w:t xml:space="preserve">ectangular </w:t>
      </w:r>
      <w:r w:rsidR="00E56E31">
        <w:t>mode</w:t>
      </w:r>
      <w:r w:rsidR="004275C7">
        <w:t xml:space="preserve"> </w:t>
      </w:r>
      <w:r w:rsidR="00B115AA">
        <w:t>with</w:t>
      </w:r>
      <w:r w:rsidR="004275C7">
        <w:t xml:space="preserve"> the</w:t>
      </w:r>
      <w:r w:rsidR="00795015">
        <w:t xml:space="preserve"> branch lengths </w:t>
      </w:r>
      <w:r w:rsidR="00B115AA">
        <w:t>drawn to scale as shown below</w:t>
      </w:r>
      <w:r w:rsidR="004275C7">
        <w:t>.</w:t>
      </w:r>
      <w:r w:rsidR="00B115AA">
        <w:t xml:space="preserve">  Note the </w:t>
      </w:r>
      <w:r w:rsidR="00DE5508">
        <w:t xml:space="preserve">taxa </w:t>
      </w:r>
      <w:r w:rsidR="00B115AA">
        <w:t xml:space="preserve">names and attributes are </w:t>
      </w:r>
      <w:r w:rsidR="00DE5508">
        <w:t>shown at the tips of the branches</w:t>
      </w:r>
      <w:r w:rsidR="00B115AA">
        <w:t>.</w:t>
      </w:r>
    </w:p>
    <w:p w14:paraId="5E80652D" w14:textId="77777777" w:rsidR="00B115AA" w:rsidRDefault="00B115AA"/>
    <w:p w14:paraId="7EB66B47" w14:textId="77777777" w:rsidR="00795015" w:rsidRDefault="00525987">
      <w:r>
        <w:rPr>
          <w:noProof/>
        </w:rPr>
        <w:drawing>
          <wp:inline distT="0" distB="0" distL="0" distR="0" wp14:anchorId="43BBDDA3" wp14:editId="193299B9">
            <wp:extent cx="1206500" cy="516047"/>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0-27 at 11.48.16 AM.png"/>
                    <pic:cNvPicPr/>
                  </pic:nvPicPr>
                  <pic:blipFill rotWithShape="1">
                    <a:blip r:embed="rId28"/>
                    <a:srcRect t="14846" r="46623" b="22634"/>
                    <a:stretch/>
                  </pic:blipFill>
                  <pic:spPr bwMode="auto">
                    <a:xfrm>
                      <a:off x="0" y="0"/>
                      <a:ext cx="1206641" cy="516107"/>
                    </a:xfrm>
                    <a:prstGeom prst="rect">
                      <a:avLst/>
                    </a:prstGeom>
                    <a:ln>
                      <a:noFill/>
                    </a:ln>
                    <a:extLst>
                      <a:ext uri="{53640926-AAD7-44D8-BBD7-CCE9431645EC}">
                        <a14:shadowObscured xmlns:a14="http://schemas.microsoft.com/office/drawing/2010/main"/>
                      </a:ext>
                    </a:extLst>
                  </pic:spPr>
                </pic:pic>
              </a:graphicData>
            </a:graphic>
          </wp:inline>
        </w:drawing>
      </w:r>
    </w:p>
    <w:p w14:paraId="373E6D44" w14:textId="77777777" w:rsidR="00C658BD" w:rsidRDefault="00C658BD"/>
    <w:p w14:paraId="70F2A7E3" w14:textId="77777777" w:rsidR="00172EC1" w:rsidRDefault="00C658BD">
      <w:r>
        <w:rPr>
          <w:noProof/>
        </w:rPr>
        <w:drawing>
          <wp:inline distT="0" distB="0" distL="0" distR="0" wp14:anchorId="45400A13" wp14:editId="44CF59C3">
            <wp:extent cx="2032000" cy="79799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utorial3A.13.3.png"/>
                    <pic:cNvPicPr/>
                  </pic:nvPicPr>
                  <pic:blipFill rotWithShape="1">
                    <a:blip r:embed="rId29"/>
                    <a:srcRect t="3331"/>
                    <a:stretch/>
                  </pic:blipFill>
                  <pic:spPr bwMode="auto">
                    <a:xfrm>
                      <a:off x="0" y="0"/>
                      <a:ext cx="2032000" cy="797999"/>
                    </a:xfrm>
                    <a:prstGeom prst="rect">
                      <a:avLst/>
                    </a:prstGeom>
                    <a:ln>
                      <a:noFill/>
                    </a:ln>
                    <a:extLst>
                      <a:ext uri="{53640926-AAD7-44D8-BBD7-CCE9431645EC}">
                        <a14:shadowObscured xmlns:a14="http://schemas.microsoft.com/office/drawing/2010/main"/>
                      </a:ext>
                    </a:extLst>
                  </pic:spPr>
                </pic:pic>
              </a:graphicData>
            </a:graphic>
          </wp:inline>
        </w:drawing>
      </w:r>
    </w:p>
    <w:p w14:paraId="281F95AB" w14:textId="77777777" w:rsidR="00795015" w:rsidRDefault="00795015"/>
    <w:p w14:paraId="5EBD91AB" w14:textId="77777777" w:rsidR="00525987" w:rsidRDefault="00C658BD">
      <w:r>
        <w:rPr>
          <w:noProof/>
        </w:rPr>
        <w:drawing>
          <wp:inline distT="0" distB="0" distL="0" distR="0" wp14:anchorId="61B36607" wp14:editId="3A5E12BB">
            <wp:extent cx="5943600" cy="2567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torial3A.13.4.png"/>
                    <pic:cNvPicPr/>
                  </pic:nvPicPr>
                  <pic:blipFill>
                    <a:blip r:embed="rId30"/>
                    <a:stretch>
                      <a:fillRect/>
                    </a:stretch>
                  </pic:blipFill>
                  <pic:spPr>
                    <a:xfrm>
                      <a:off x="0" y="0"/>
                      <a:ext cx="5943600" cy="2567940"/>
                    </a:xfrm>
                    <a:prstGeom prst="rect">
                      <a:avLst/>
                    </a:prstGeom>
                  </pic:spPr>
                </pic:pic>
              </a:graphicData>
            </a:graphic>
          </wp:inline>
        </w:drawing>
      </w:r>
    </w:p>
    <w:p w14:paraId="298A3114" w14:textId="77777777" w:rsidR="00E50563" w:rsidRDefault="00E50563"/>
    <w:p w14:paraId="35898B95" w14:textId="77777777" w:rsidR="00525987" w:rsidRDefault="00525987"/>
    <w:p w14:paraId="78BC9942" w14:textId="77777777" w:rsidR="00B115AA" w:rsidRDefault="00B115AA">
      <w:r>
        <w:br w:type="page"/>
      </w:r>
    </w:p>
    <w:p w14:paraId="765079C6" w14:textId="120F84F9" w:rsidR="00212D3F" w:rsidRDefault="004275C7">
      <w:r>
        <w:lastRenderedPageBreak/>
        <w:t>The tree c</w:t>
      </w:r>
      <w:r w:rsidR="00F578F3">
        <w:t>an</w:t>
      </w:r>
      <w:r>
        <w:t xml:space="preserve"> also be viewed with the </w:t>
      </w:r>
      <w:r w:rsidR="00F578F3">
        <w:t xml:space="preserve">taxa </w:t>
      </w:r>
      <w:r>
        <w:t xml:space="preserve">names </w:t>
      </w:r>
      <w:r w:rsidR="00F578F3">
        <w:t xml:space="preserve">and attributes </w:t>
      </w:r>
      <w:r>
        <w:t>aligned</w:t>
      </w:r>
      <w:r w:rsidR="00F578F3">
        <w:t xml:space="preserve"> by selecting the </w:t>
      </w:r>
      <w:r w:rsidR="00F578F3" w:rsidRPr="00D9190C">
        <w:rPr>
          <w:b/>
        </w:rPr>
        <w:t>align names</w:t>
      </w:r>
      <w:r w:rsidR="00F578F3">
        <w:t xml:space="preserve"> and </w:t>
      </w:r>
      <w:r w:rsidR="00F578F3" w:rsidRPr="00D9190C">
        <w:rPr>
          <w:b/>
        </w:rPr>
        <w:t>align attributes</w:t>
      </w:r>
      <w:r w:rsidR="00F578F3">
        <w:t xml:space="preserve"> checkboxes, as shown below</w:t>
      </w:r>
      <w:r>
        <w:t xml:space="preserve">. </w:t>
      </w:r>
    </w:p>
    <w:p w14:paraId="085CAA6D" w14:textId="77777777" w:rsidR="00C658BD" w:rsidRDefault="00C658BD"/>
    <w:p w14:paraId="6602D70F" w14:textId="77777777" w:rsidR="00C658BD" w:rsidRDefault="00C658BD">
      <w:r>
        <w:rPr>
          <w:noProof/>
        </w:rPr>
        <w:drawing>
          <wp:inline distT="0" distB="0" distL="0" distR="0" wp14:anchorId="460150E5" wp14:editId="3B894D8A">
            <wp:extent cx="1968500" cy="76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utorial3A.13.5.png"/>
                    <pic:cNvPicPr/>
                  </pic:nvPicPr>
                  <pic:blipFill>
                    <a:blip r:embed="rId31"/>
                    <a:stretch>
                      <a:fillRect/>
                    </a:stretch>
                  </pic:blipFill>
                  <pic:spPr>
                    <a:xfrm>
                      <a:off x="0" y="0"/>
                      <a:ext cx="1968500" cy="762000"/>
                    </a:xfrm>
                    <a:prstGeom prst="rect">
                      <a:avLst/>
                    </a:prstGeom>
                  </pic:spPr>
                </pic:pic>
              </a:graphicData>
            </a:graphic>
          </wp:inline>
        </w:drawing>
      </w:r>
    </w:p>
    <w:p w14:paraId="160154E3" w14:textId="77777777" w:rsidR="00C658BD" w:rsidRDefault="00C658BD"/>
    <w:p w14:paraId="4C22344C" w14:textId="77777777" w:rsidR="00C658BD" w:rsidRDefault="00C658BD">
      <w:r>
        <w:rPr>
          <w:noProof/>
        </w:rPr>
        <w:drawing>
          <wp:inline distT="0" distB="0" distL="0" distR="0" wp14:anchorId="1D7073A3" wp14:editId="7E10F925">
            <wp:extent cx="5943600" cy="2585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torial3A.13.6.png"/>
                    <pic:cNvPicPr/>
                  </pic:nvPicPr>
                  <pic:blipFill>
                    <a:blip r:embed="rId32"/>
                    <a:stretch>
                      <a:fillRect/>
                    </a:stretch>
                  </pic:blipFill>
                  <pic:spPr>
                    <a:xfrm>
                      <a:off x="0" y="0"/>
                      <a:ext cx="5943600" cy="2585720"/>
                    </a:xfrm>
                    <a:prstGeom prst="rect">
                      <a:avLst/>
                    </a:prstGeom>
                  </pic:spPr>
                </pic:pic>
              </a:graphicData>
            </a:graphic>
          </wp:inline>
        </w:drawing>
      </w:r>
    </w:p>
    <w:p w14:paraId="573D2B6A" w14:textId="77777777" w:rsidR="00212D3F" w:rsidRDefault="00212D3F"/>
    <w:p w14:paraId="60B7593F" w14:textId="77777777" w:rsidR="004275C7" w:rsidRDefault="004275C7"/>
    <w:p w14:paraId="74E7BA9F" w14:textId="05CCB062" w:rsidR="00212D3F" w:rsidRDefault="00F578F3">
      <w:r>
        <w:t>Additional</w:t>
      </w:r>
      <w:r w:rsidR="00E56E31">
        <w:t xml:space="preserve"> attributes </w:t>
      </w:r>
      <w:r>
        <w:t>can be displayed as bands in the</w:t>
      </w:r>
      <w:r w:rsidR="00E56E31">
        <w:t xml:space="preserve"> tree by clicking on the box for </w:t>
      </w:r>
      <w:r w:rsidR="00E56E31" w:rsidRPr="00D9190C">
        <w:rPr>
          <w:b/>
        </w:rPr>
        <w:t>Colorize band 2</w:t>
      </w:r>
      <w:r>
        <w:t xml:space="preserve"> </w:t>
      </w:r>
      <w:r w:rsidR="00E56E31">
        <w:t xml:space="preserve">and selecting the desired attribute (on the left side panel). </w:t>
      </w:r>
      <w:r>
        <w:t>A legend for the new attribute appears in the dashboard window on the right</w:t>
      </w:r>
      <w:r w:rsidR="00E56E31">
        <w:t>.</w:t>
      </w:r>
    </w:p>
    <w:p w14:paraId="78EF65D0" w14:textId="77777777" w:rsidR="00E56E31" w:rsidRDefault="00E56E31"/>
    <w:p w14:paraId="1321C6BD" w14:textId="77777777" w:rsidR="00E56E31" w:rsidRDefault="00E56E31">
      <w:r>
        <w:rPr>
          <w:noProof/>
        </w:rPr>
        <w:drawing>
          <wp:inline distT="0" distB="0" distL="0" distR="0" wp14:anchorId="6C3304D6" wp14:editId="7C4D8471">
            <wp:extent cx="5943600" cy="25901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utorial3A.13.7.png"/>
                    <pic:cNvPicPr/>
                  </pic:nvPicPr>
                  <pic:blipFill>
                    <a:blip r:embed="rId33"/>
                    <a:stretch>
                      <a:fillRect/>
                    </a:stretch>
                  </pic:blipFill>
                  <pic:spPr>
                    <a:xfrm>
                      <a:off x="0" y="0"/>
                      <a:ext cx="5943600" cy="2590165"/>
                    </a:xfrm>
                    <a:prstGeom prst="rect">
                      <a:avLst/>
                    </a:prstGeom>
                  </pic:spPr>
                </pic:pic>
              </a:graphicData>
            </a:graphic>
          </wp:inline>
        </w:drawing>
      </w:r>
    </w:p>
    <w:p w14:paraId="11D202FA" w14:textId="77777777" w:rsidR="004275C7" w:rsidRDefault="004275C7"/>
    <w:p w14:paraId="40C8DAC8" w14:textId="77777777" w:rsidR="00E56E31" w:rsidRDefault="00E56E31">
      <w:r>
        <w:br w:type="page"/>
      </w:r>
    </w:p>
    <w:p w14:paraId="747DF9B4" w14:textId="77777777" w:rsidR="00525987" w:rsidRDefault="00525987"/>
    <w:p w14:paraId="1FE1606F" w14:textId="77777777" w:rsidR="00D710DA" w:rsidRDefault="00BB64CE">
      <w:pPr>
        <w:pStyle w:val="ListParagraph"/>
        <w:numPr>
          <w:ilvl w:val="0"/>
          <w:numId w:val="2"/>
        </w:numPr>
      </w:pPr>
      <w:r>
        <w:t xml:space="preserve">Once the tree has been verified for correctness, download the </w:t>
      </w:r>
      <w:r w:rsidR="00E27B1B" w:rsidRPr="005360DC">
        <w:rPr>
          <w:b/>
        </w:rPr>
        <w:t>MEP</w:t>
      </w:r>
      <w:r>
        <w:t xml:space="preserve"> file.</w:t>
      </w:r>
    </w:p>
    <w:p w14:paraId="243D477C" w14:textId="77777777" w:rsidR="00F20AA7" w:rsidRDefault="002050D4" w:rsidP="00F20AA7">
      <w:r>
        <w:rPr>
          <w:noProof/>
        </w:rPr>
        <mc:AlternateContent>
          <mc:Choice Requires="wpg">
            <w:drawing>
              <wp:anchor distT="0" distB="0" distL="114300" distR="114300" simplePos="0" relativeHeight="251648512" behindDoc="0" locked="0" layoutInCell="1" allowOverlap="1" wp14:anchorId="44DEE93F" wp14:editId="36A6FC04">
                <wp:simplePos x="0" y="0"/>
                <wp:positionH relativeFrom="column">
                  <wp:posOffset>0</wp:posOffset>
                </wp:positionH>
                <wp:positionV relativeFrom="paragraph">
                  <wp:posOffset>251080</wp:posOffset>
                </wp:positionV>
                <wp:extent cx="5943600" cy="3901440"/>
                <wp:effectExtent l="0" t="0" r="0" b="0"/>
                <wp:wrapNone/>
                <wp:docPr id="37" name="Group 37"/>
                <wp:cNvGraphicFramePr/>
                <a:graphic xmlns:a="http://schemas.openxmlformats.org/drawingml/2006/main">
                  <a:graphicData uri="http://schemas.microsoft.com/office/word/2010/wordprocessingGroup">
                    <wpg:wgp>
                      <wpg:cNvGrpSpPr/>
                      <wpg:grpSpPr>
                        <a:xfrm>
                          <a:off x="0" y="0"/>
                          <a:ext cx="5943600" cy="3901440"/>
                          <a:chOff x="0" y="0"/>
                          <a:chExt cx="5943600" cy="3901440"/>
                        </a:xfrm>
                      </wpg:grpSpPr>
                      <pic:pic xmlns:pic="http://schemas.openxmlformats.org/drawingml/2006/picture">
                        <pic:nvPicPr>
                          <pic:cNvPr id="18" name="Picture 18"/>
                          <pic:cNvPicPr>
                            <a:picLocks noChangeAspect="1"/>
                          </pic:cNvPicPr>
                        </pic:nvPicPr>
                        <pic:blipFill>
                          <a:blip r:embed="rId25"/>
                          <a:stretch>
                            <a:fillRect/>
                          </a:stretch>
                        </pic:blipFill>
                        <pic:spPr>
                          <a:xfrm>
                            <a:off x="0" y="0"/>
                            <a:ext cx="5943600" cy="3901440"/>
                          </a:xfrm>
                          <a:prstGeom prst="rect">
                            <a:avLst/>
                          </a:prstGeom>
                        </pic:spPr>
                      </pic:pic>
                      <wps:wsp>
                        <wps:cNvPr id="50" name="Down Arrow 12"/>
                        <wps:cNvSpPr>
                          <a:spLocks/>
                        </wps:cNvSpPr>
                        <wps:spPr>
                          <a:xfrm rot="16200000">
                            <a:off x="572042" y="1911609"/>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C86330B" id="Group 37" o:spid="_x0000_s1026" style="position:absolute;margin-left:0;margin-top:19.75pt;width:468pt;height:307.2pt;z-index:251648512" coordsize="59436,390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">
                <v:shape id="Picture 18" o:spid="_x0000_s1027" type="#_x0000_t75" style="position:absolute;width:59436;height:390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">
                  <v:imagedata r:id="rId26" o:title=""/>
                </v:shape>
                <v:shape id="Down Arrow 12" o:spid="_x0000_s1028" type="#_x0000_t67" style="position:absolute;left:5720;top:19116;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" adj="15364" fillcolor="red" stroked="f" strokeweight="1pt"/>
              </v:group>
            </w:pict>
          </mc:Fallback>
        </mc:AlternateContent>
      </w:r>
    </w:p>
    <w:p w14:paraId="5DEC2C9F" w14:textId="77777777" w:rsidR="001354FC" w:rsidRDefault="001354FC">
      <w:r>
        <w:br w:type="page"/>
      </w:r>
    </w:p>
    <w:p w14:paraId="4878C207" w14:textId="77777777" w:rsidR="00BB64CE" w:rsidRDefault="00BB64CE" w:rsidP="00BB64CE">
      <w:pPr>
        <w:pStyle w:val="ListParagraph"/>
        <w:numPr>
          <w:ilvl w:val="0"/>
          <w:numId w:val="2"/>
        </w:numPr>
      </w:pPr>
      <w:r>
        <w:lastRenderedPageBreak/>
        <w:t xml:space="preserve">This step shows how to use a </w:t>
      </w:r>
      <w:r w:rsidR="005360DC" w:rsidRPr="005360DC">
        <w:rPr>
          <w:b/>
        </w:rPr>
        <w:t>MEP</w:t>
      </w:r>
      <w:r>
        <w:t xml:space="preserve"> file to upload a tree. </w:t>
      </w:r>
    </w:p>
    <w:p w14:paraId="5BB86075" w14:textId="1897467E" w:rsidR="00AB2A84" w:rsidRDefault="00BB64CE" w:rsidP="008F3050">
      <w:pPr>
        <w:ind w:left="360"/>
      </w:pPr>
      <w:r>
        <w:t xml:space="preserve">Go back to Upload Tree from the homepage and select the </w:t>
      </w:r>
      <w:r w:rsidR="005360DC">
        <w:rPr>
          <w:b/>
        </w:rPr>
        <w:t>MEP</w:t>
      </w:r>
      <w:r>
        <w:t xml:space="preserve"> option (see arrow), upload the </w:t>
      </w:r>
      <w:r w:rsidR="005360DC">
        <w:rPr>
          <w:b/>
        </w:rPr>
        <w:t>MEP</w:t>
      </w:r>
      <w:r>
        <w:t xml:space="preserve"> file downloaded from the previous step, and click </w:t>
      </w:r>
      <w:r w:rsidR="00F75F00" w:rsidRPr="00D9190C">
        <w:rPr>
          <w:b/>
        </w:rPr>
        <w:t>S</w:t>
      </w:r>
      <w:r w:rsidRPr="00D9190C">
        <w:rPr>
          <w:b/>
        </w:rPr>
        <w:t>ubmit</w:t>
      </w:r>
      <w:r>
        <w:t xml:space="preserve">. </w:t>
      </w:r>
    </w:p>
    <w:p w14:paraId="4B594125" w14:textId="77777777" w:rsidR="006F279B" w:rsidRDefault="002050D4" w:rsidP="008F3050">
      <w:pPr>
        <w:ind w:left="360"/>
      </w:pPr>
      <w:r>
        <w:rPr>
          <w:noProof/>
        </w:rPr>
        <mc:AlternateContent>
          <mc:Choice Requires="wpg">
            <w:drawing>
              <wp:anchor distT="0" distB="0" distL="114300" distR="114300" simplePos="0" relativeHeight="251652608" behindDoc="0" locked="0" layoutInCell="1" allowOverlap="1" wp14:anchorId="3F1EEF08" wp14:editId="20C4EDFC">
                <wp:simplePos x="0" y="0"/>
                <wp:positionH relativeFrom="column">
                  <wp:posOffset>0</wp:posOffset>
                </wp:positionH>
                <wp:positionV relativeFrom="paragraph">
                  <wp:posOffset>245575</wp:posOffset>
                </wp:positionV>
                <wp:extent cx="5943600" cy="5139055"/>
                <wp:effectExtent l="0" t="0" r="0" b="4445"/>
                <wp:wrapNone/>
                <wp:docPr id="38" name="Group 38"/>
                <wp:cNvGraphicFramePr/>
                <a:graphic xmlns:a="http://schemas.openxmlformats.org/drawingml/2006/main">
                  <a:graphicData uri="http://schemas.microsoft.com/office/word/2010/wordprocessingGroup">
                    <wpg:wgp>
                      <wpg:cNvGrpSpPr/>
                      <wpg:grpSpPr>
                        <a:xfrm>
                          <a:off x="0" y="0"/>
                          <a:ext cx="5943600" cy="5139055"/>
                          <a:chOff x="0" y="0"/>
                          <a:chExt cx="5943600" cy="5139055"/>
                        </a:xfrm>
                      </wpg:grpSpPr>
                      <pic:pic xmlns:pic="http://schemas.openxmlformats.org/drawingml/2006/picture">
                        <pic:nvPicPr>
                          <pic:cNvPr id="20" name="Picture 20"/>
                          <pic:cNvPicPr>
                            <a:picLocks noChangeAspect="1"/>
                          </pic:cNvPicPr>
                        </pic:nvPicPr>
                        <pic:blipFill>
                          <a:blip r:embed="rId34"/>
                          <a:stretch>
                            <a:fillRect/>
                          </a:stretch>
                        </pic:blipFill>
                        <pic:spPr>
                          <a:xfrm>
                            <a:off x="0" y="0"/>
                            <a:ext cx="5943600" cy="5139055"/>
                          </a:xfrm>
                          <a:prstGeom prst="rect">
                            <a:avLst/>
                          </a:prstGeom>
                        </pic:spPr>
                      </pic:pic>
                      <wps:wsp>
                        <wps:cNvPr id="46" name="Down Arrow 13"/>
                        <wps:cNvSpPr>
                          <a:spLocks/>
                        </wps:cNvSpPr>
                        <wps:spPr>
                          <a:xfrm rot="16200000">
                            <a:off x="665229" y="245326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Down Arrow 14"/>
                        <wps:cNvSpPr>
                          <a:spLocks/>
                        </wps:cNvSpPr>
                        <wps:spPr>
                          <a:xfrm rot="16200000">
                            <a:off x="665229" y="289590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Down Arrow 15"/>
                        <wps:cNvSpPr>
                          <a:spLocks/>
                        </wps:cNvSpPr>
                        <wps:spPr>
                          <a:xfrm rot="16200000">
                            <a:off x="665229" y="4823711"/>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DDDF5E" id="Group 38" o:spid="_x0000_s1026" style="position:absolute;margin-left:0;margin-top:19.35pt;width:468pt;height:404.65pt;z-index:251652608" coordsize="59436,513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">
                <v:shape id="Picture 20" o:spid="_x0000_s1027" type="#_x0000_t75" style="position:absolute;width:59436;height:513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">
                  <v:imagedata r:id="rId35" o:title=""/>
                </v:shape>
                <v:shape id="Down Arrow 13" o:spid="_x0000_s1028" type="#_x0000_t67" style="position:absolute;left:6652;top:24532;width:1657;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" adj="15364" fillcolor="red" stroked="f" strokeweight="1pt"/>
                <v:shape id="Down Arrow 14" o:spid="_x0000_s1029" type="#_x0000_t67" style="position:absolute;left:6652;top:28958;width:1657;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" adj="15364" fillcolor="red" stroked="f" strokeweight="1pt"/>
                <v:shape id="Down Arrow 15" o:spid="_x0000_s1030" type="#_x0000_t67" style="position:absolute;left:6652;top:48236;width:1657;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" adj="15364" fillcolor="red" stroked="f" strokeweight="1pt"/>
              </v:group>
            </w:pict>
          </mc:Fallback>
        </mc:AlternateContent>
      </w:r>
    </w:p>
    <w:p w14:paraId="3A24FDB6" w14:textId="77777777" w:rsidR="00063B79" w:rsidRDefault="00063B79"/>
    <w:p w14:paraId="3825FDB8" w14:textId="77777777" w:rsidR="00ED1074" w:rsidRDefault="00ED1074"/>
    <w:p w14:paraId="24834414" w14:textId="77777777" w:rsidR="00E943D2" w:rsidRDefault="00E943D2">
      <w:r>
        <w:br w:type="page"/>
      </w:r>
    </w:p>
    <w:p w14:paraId="5AD76AA3" w14:textId="7E780DA9" w:rsidR="00AD388C" w:rsidRDefault="001874D3" w:rsidP="009355CD">
      <w:pPr>
        <w:pStyle w:val="ListParagraph"/>
        <w:numPr>
          <w:ilvl w:val="0"/>
          <w:numId w:val="2"/>
        </w:numPr>
      </w:pPr>
      <w:r>
        <w:lastRenderedPageBreak/>
        <w:t xml:space="preserve">After the run is complete, click on </w:t>
      </w:r>
      <w:r w:rsidRPr="009355CD">
        <w:rPr>
          <w:b/>
        </w:rPr>
        <w:t xml:space="preserve">View </w:t>
      </w:r>
      <w:r w:rsidR="00F75F00">
        <w:rPr>
          <w:b/>
        </w:rPr>
        <w:t>T</w:t>
      </w:r>
      <w:r w:rsidRPr="009355CD">
        <w:rPr>
          <w:b/>
        </w:rPr>
        <w:t>ree</w:t>
      </w:r>
      <w:r>
        <w:t xml:space="preserve">. </w:t>
      </w:r>
      <w:r w:rsidR="0022345D">
        <w:t xml:space="preserve">As you can see below the </w:t>
      </w:r>
      <w:r w:rsidR="00E36220" w:rsidRPr="00E36220">
        <w:rPr>
          <w:b/>
        </w:rPr>
        <w:t>MEP</w:t>
      </w:r>
      <w:r w:rsidR="0022345D">
        <w:t xml:space="preserve"> file contains the tree, alignments</w:t>
      </w:r>
      <w:r w:rsidR="004415B9">
        <w:t xml:space="preserve"> </w:t>
      </w:r>
      <w:r w:rsidR="008879EA">
        <w:t xml:space="preserve">(six labeled loci) </w:t>
      </w:r>
      <w:r w:rsidR="004415B9">
        <w:t xml:space="preserve">and specimen metadata. If you want to use this reference set in the future, you will just upload this </w:t>
      </w:r>
      <w:r w:rsidR="00E36220" w:rsidRPr="00E36220">
        <w:rPr>
          <w:b/>
        </w:rPr>
        <w:t>MEP</w:t>
      </w:r>
      <w:r w:rsidR="004415B9">
        <w:t xml:space="preserve"> file. </w:t>
      </w:r>
    </w:p>
    <w:p w14:paraId="1522D1F9" w14:textId="77777777" w:rsidR="00AD388C" w:rsidRDefault="00AD388C"/>
    <w:p w14:paraId="73DE005D" w14:textId="77777777" w:rsidR="00AD388C" w:rsidRDefault="004415B9" w:rsidP="009355CD">
      <w:pPr>
        <w:ind w:left="360"/>
      </w:pPr>
      <w:r>
        <w:t>Th</w:t>
      </w:r>
      <w:r w:rsidR="008E5E0A">
        <w:t>is</w:t>
      </w:r>
      <w:r w:rsidR="00A071D4">
        <w:t xml:space="preserve"> tree </w:t>
      </w:r>
      <w:r>
        <w:t xml:space="preserve">is </w:t>
      </w:r>
      <w:r w:rsidR="00A071D4">
        <w:t>resized and formatted with the following options selected</w:t>
      </w:r>
      <w:r w:rsidR="00AD388C">
        <w:t>:</w:t>
      </w:r>
      <w:r w:rsidR="00A071D4">
        <w:t xml:space="preserve"> </w:t>
      </w:r>
    </w:p>
    <w:p w14:paraId="26C0F7DB" w14:textId="77777777" w:rsidR="00AD388C" w:rsidRDefault="00A071D4" w:rsidP="009355CD">
      <w:pPr>
        <w:ind w:left="360"/>
      </w:pPr>
      <w:r w:rsidRPr="00545B48">
        <w:rPr>
          <w:b/>
        </w:rPr>
        <w:t>Zoom</w:t>
      </w:r>
      <w:r w:rsidR="00AD388C">
        <w:t xml:space="preserve"> </w:t>
      </w:r>
      <w:r>
        <w:t xml:space="preserve">0.5220 </w:t>
      </w:r>
    </w:p>
    <w:p w14:paraId="53F16100" w14:textId="77777777" w:rsidR="00AD388C" w:rsidRDefault="00A071D4" w:rsidP="009355CD">
      <w:pPr>
        <w:ind w:left="360"/>
      </w:pPr>
      <w:r w:rsidRPr="0086068D">
        <w:rPr>
          <w:b/>
        </w:rPr>
        <w:t>Font size</w:t>
      </w:r>
      <w:r>
        <w:t xml:space="preserve"> +6</w:t>
      </w:r>
    </w:p>
    <w:p w14:paraId="6E233209" w14:textId="5EB10DF2" w:rsidR="00AD388C" w:rsidRDefault="00A071D4" w:rsidP="009355CD">
      <w:pPr>
        <w:ind w:left="360"/>
      </w:pPr>
      <w:r w:rsidRPr="0086068D">
        <w:rPr>
          <w:b/>
        </w:rPr>
        <w:t xml:space="preserve">Colorize </w:t>
      </w:r>
      <w:r w:rsidR="00F75F00">
        <w:rPr>
          <w:b/>
        </w:rPr>
        <w:t>L</w:t>
      </w:r>
      <w:r w:rsidRPr="0086068D">
        <w:rPr>
          <w:b/>
        </w:rPr>
        <w:t>eav</w:t>
      </w:r>
      <w:r>
        <w:rPr>
          <w:b/>
        </w:rPr>
        <w:t>es</w:t>
      </w:r>
      <w:r w:rsidRPr="0086068D">
        <w:t xml:space="preserve"> </w:t>
      </w:r>
      <w:r>
        <w:t>by Species</w:t>
      </w:r>
    </w:p>
    <w:p w14:paraId="574378D5" w14:textId="77777777" w:rsidR="00AD388C" w:rsidRDefault="00AD388C" w:rsidP="009355CD">
      <w:pPr>
        <w:ind w:left="360"/>
      </w:pPr>
      <w:r>
        <w:t>B</w:t>
      </w:r>
      <w:r w:rsidR="00A071D4" w:rsidRPr="00762A0C">
        <w:t>ranch</w:t>
      </w:r>
      <w:r w:rsidR="00A071D4" w:rsidRPr="0086068D">
        <w:rPr>
          <w:b/>
        </w:rPr>
        <w:t xml:space="preserve"> </w:t>
      </w:r>
      <w:r w:rsidR="00A071D4">
        <w:rPr>
          <w:b/>
        </w:rPr>
        <w:t>W</w:t>
      </w:r>
      <w:r w:rsidR="00A071D4" w:rsidRPr="0086068D">
        <w:rPr>
          <w:b/>
        </w:rPr>
        <w:t>idth</w:t>
      </w:r>
      <w:r w:rsidR="00A071D4">
        <w:t xml:space="preserve"> 2 </w:t>
      </w:r>
    </w:p>
    <w:p w14:paraId="527F5D11" w14:textId="77777777" w:rsidR="00AD388C" w:rsidRDefault="00A071D4" w:rsidP="009355CD">
      <w:pPr>
        <w:ind w:left="360"/>
      </w:pPr>
      <w:r>
        <w:t xml:space="preserve">The </w:t>
      </w:r>
      <w:r w:rsidRPr="001D2CC3">
        <w:rPr>
          <w:b/>
        </w:rPr>
        <w:t>branch lengths</w:t>
      </w:r>
      <w:r>
        <w:t xml:space="preserve"> are drawn to scale. </w:t>
      </w:r>
    </w:p>
    <w:p w14:paraId="7B223F45" w14:textId="77777777" w:rsidR="00AD388C" w:rsidRDefault="00AD388C" w:rsidP="009355CD">
      <w:pPr>
        <w:ind w:left="360"/>
      </w:pPr>
    </w:p>
    <w:p w14:paraId="6BE2420F" w14:textId="77777777" w:rsidR="00DA1E19" w:rsidRDefault="00A071D4" w:rsidP="009355CD">
      <w:pPr>
        <w:ind w:left="360"/>
      </w:pPr>
      <w:r>
        <w:t>The legend is displayed in the dashboard window on the right.</w:t>
      </w:r>
    </w:p>
    <w:p w14:paraId="620D2D5D" w14:textId="77777777" w:rsidR="00A071D4" w:rsidRDefault="00A071D4"/>
    <w:p w14:paraId="374725CC" w14:textId="0941B7E9" w:rsidR="00063B79" w:rsidRDefault="00C10A15">
      <w:r>
        <w:rPr>
          <w:noProof/>
        </w:rPr>
        <w:drawing>
          <wp:inline distT="0" distB="0" distL="0" distR="0" wp14:anchorId="3DEA9B7D" wp14:editId="6C5BD410">
            <wp:extent cx="5940425" cy="4572000"/>
            <wp:effectExtent l="0" t="0" r="0" b="0"/>
            <wp:docPr id="14"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4572000"/>
                    </a:xfrm>
                    <a:prstGeom prst="rect">
                      <a:avLst/>
                    </a:prstGeom>
                    <a:noFill/>
                    <a:ln>
                      <a:noFill/>
                    </a:ln>
                  </pic:spPr>
                </pic:pic>
              </a:graphicData>
            </a:graphic>
          </wp:inline>
        </w:drawing>
      </w:r>
      <w:bookmarkStart w:id="0" w:name="_GoBack"/>
      <w:bookmarkEnd w:id="0"/>
    </w:p>
    <w:p w14:paraId="6E81C32B" w14:textId="77777777" w:rsidR="00D54CEA" w:rsidRDefault="00D54CEA" w:rsidP="00D9190C">
      <w:pPr>
        <w:contextualSpacing/>
      </w:pPr>
    </w:p>
    <w:sectPr w:rsidR="00D54CEA" w:rsidSect="00D50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D2218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31D385C"/>
    <w:multiLevelType w:val="hybridMultilevel"/>
    <w:tmpl w:val="9B6C10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781E98"/>
    <w:multiLevelType w:val="hybridMultilevel"/>
    <w:tmpl w:val="CC264C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A764CF8"/>
    <w:multiLevelType w:val="hybridMultilevel"/>
    <w:tmpl w:val="8B8637B6"/>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F2C13E4"/>
    <w:multiLevelType w:val="hybridMultilevel"/>
    <w:tmpl w:val="67FEFA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665C11"/>
    <w:multiLevelType w:val="hybridMultilevel"/>
    <w:tmpl w:val="64765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attachedTemplate r:id="rId1"/>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BE7"/>
    <w:rsid w:val="00000D81"/>
    <w:rsid w:val="00006AC8"/>
    <w:rsid w:val="00015C32"/>
    <w:rsid w:val="00023B83"/>
    <w:rsid w:val="00023D53"/>
    <w:rsid w:val="000277E0"/>
    <w:rsid w:val="00030E3F"/>
    <w:rsid w:val="000350FB"/>
    <w:rsid w:val="0004361E"/>
    <w:rsid w:val="000508ED"/>
    <w:rsid w:val="000557D6"/>
    <w:rsid w:val="00057463"/>
    <w:rsid w:val="00063B79"/>
    <w:rsid w:val="00065C31"/>
    <w:rsid w:val="0006699A"/>
    <w:rsid w:val="00066BA4"/>
    <w:rsid w:val="00073220"/>
    <w:rsid w:val="00074DE7"/>
    <w:rsid w:val="00074F91"/>
    <w:rsid w:val="00086B7A"/>
    <w:rsid w:val="00090DB4"/>
    <w:rsid w:val="000944D1"/>
    <w:rsid w:val="00097EA5"/>
    <w:rsid w:val="000A3192"/>
    <w:rsid w:val="000A33C4"/>
    <w:rsid w:val="000B6E27"/>
    <w:rsid w:val="000B7856"/>
    <w:rsid w:val="000C31BA"/>
    <w:rsid w:val="000C49CB"/>
    <w:rsid w:val="000C67F8"/>
    <w:rsid w:val="000D3418"/>
    <w:rsid w:val="000D7BCE"/>
    <w:rsid w:val="000E75CB"/>
    <w:rsid w:val="000F0D29"/>
    <w:rsid w:val="0010252C"/>
    <w:rsid w:val="001026D2"/>
    <w:rsid w:val="00106ACD"/>
    <w:rsid w:val="0011042F"/>
    <w:rsid w:val="00111B25"/>
    <w:rsid w:val="0011434C"/>
    <w:rsid w:val="00115DB4"/>
    <w:rsid w:val="00116705"/>
    <w:rsid w:val="0011763C"/>
    <w:rsid w:val="001207CF"/>
    <w:rsid w:val="001247C7"/>
    <w:rsid w:val="0013193E"/>
    <w:rsid w:val="001354FC"/>
    <w:rsid w:val="00135F8F"/>
    <w:rsid w:val="0014698B"/>
    <w:rsid w:val="00147E68"/>
    <w:rsid w:val="00151F65"/>
    <w:rsid w:val="001558B5"/>
    <w:rsid w:val="00155A41"/>
    <w:rsid w:val="001660C8"/>
    <w:rsid w:val="00172EC1"/>
    <w:rsid w:val="00173FAA"/>
    <w:rsid w:val="0018463A"/>
    <w:rsid w:val="001874D3"/>
    <w:rsid w:val="001A5771"/>
    <w:rsid w:val="001B6289"/>
    <w:rsid w:val="001C3156"/>
    <w:rsid w:val="001D21B5"/>
    <w:rsid w:val="001D2CC3"/>
    <w:rsid w:val="001D6AF3"/>
    <w:rsid w:val="001F13DE"/>
    <w:rsid w:val="00200852"/>
    <w:rsid w:val="0020094A"/>
    <w:rsid w:val="00201856"/>
    <w:rsid w:val="00203E97"/>
    <w:rsid w:val="002050D4"/>
    <w:rsid w:val="00212D3F"/>
    <w:rsid w:val="00213B9C"/>
    <w:rsid w:val="00213D4A"/>
    <w:rsid w:val="00214951"/>
    <w:rsid w:val="00221199"/>
    <w:rsid w:val="0022345D"/>
    <w:rsid w:val="00230643"/>
    <w:rsid w:val="00243712"/>
    <w:rsid w:val="002470A9"/>
    <w:rsid w:val="00251E9A"/>
    <w:rsid w:val="00254032"/>
    <w:rsid w:val="0026238B"/>
    <w:rsid w:val="00265520"/>
    <w:rsid w:val="00266DDF"/>
    <w:rsid w:val="0027332D"/>
    <w:rsid w:val="00273AB0"/>
    <w:rsid w:val="00273BF1"/>
    <w:rsid w:val="00274577"/>
    <w:rsid w:val="00276617"/>
    <w:rsid w:val="00280911"/>
    <w:rsid w:val="0028735C"/>
    <w:rsid w:val="00290105"/>
    <w:rsid w:val="00295FF2"/>
    <w:rsid w:val="002A27CD"/>
    <w:rsid w:val="002A3429"/>
    <w:rsid w:val="002A4DAB"/>
    <w:rsid w:val="002B6D70"/>
    <w:rsid w:val="002B7645"/>
    <w:rsid w:val="002C3047"/>
    <w:rsid w:val="002C4CF7"/>
    <w:rsid w:val="002D1DA6"/>
    <w:rsid w:val="002E17EF"/>
    <w:rsid w:val="002E3DCC"/>
    <w:rsid w:val="002E7DB5"/>
    <w:rsid w:val="0031385F"/>
    <w:rsid w:val="0031683D"/>
    <w:rsid w:val="00320E79"/>
    <w:rsid w:val="0032327F"/>
    <w:rsid w:val="00326177"/>
    <w:rsid w:val="00334150"/>
    <w:rsid w:val="0033434E"/>
    <w:rsid w:val="00337693"/>
    <w:rsid w:val="00353DBD"/>
    <w:rsid w:val="003567DA"/>
    <w:rsid w:val="00356B94"/>
    <w:rsid w:val="00357C9D"/>
    <w:rsid w:val="00367211"/>
    <w:rsid w:val="0038768C"/>
    <w:rsid w:val="0039044C"/>
    <w:rsid w:val="0039166D"/>
    <w:rsid w:val="00391BEA"/>
    <w:rsid w:val="003A37D9"/>
    <w:rsid w:val="003A3FBB"/>
    <w:rsid w:val="003A4E7D"/>
    <w:rsid w:val="003A4EC3"/>
    <w:rsid w:val="003A7928"/>
    <w:rsid w:val="003C1448"/>
    <w:rsid w:val="003C1B9E"/>
    <w:rsid w:val="003C4871"/>
    <w:rsid w:val="003D677D"/>
    <w:rsid w:val="003D67C8"/>
    <w:rsid w:val="003E6E27"/>
    <w:rsid w:val="003F35AE"/>
    <w:rsid w:val="00401526"/>
    <w:rsid w:val="00410C35"/>
    <w:rsid w:val="00413C13"/>
    <w:rsid w:val="00415B3E"/>
    <w:rsid w:val="00424516"/>
    <w:rsid w:val="004275C7"/>
    <w:rsid w:val="00431F66"/>
    <w:rsid w:val="00432B50"/>
    <w:rsid w:val="00434D55"/>
    <w:rsid w:val="0043592C"/>
    <w:rsid w:val="004415B9"/>
    <w:rsid w:val="00442010"/>
    <w:rsid w:val="00445298"/>
    <w:rsid w:val="004508F1"/>
    <w:rsid w:val="00452877"/>
    <w:rsid w:val="00454573"/>
    <w:rsid w:val="00454950"/>
    <w:rsid w:val="0046679A"/>
    <w:rsid w:val="00467C29"/>
    <w:rsid w:val="0047128F"/>
    <w:rsid w:val="004759D5"/>
    <w:rsid w:val="004773CB"/>
    <w:rsid w:val="00480FB4"/>
    <w:rsid w:val="00486422"/>
    <w:rsid w:val="00491AE0"/>
    <w:rsid w:val="004920AB"/>
    <w:rsid w:val="0049308B"/>
    <w:rsid w:val="00495FD2"/>
    <w:rsid w:val="004A3106"/>
    <w:rsid w:val="004A337D"/>
    <w:rsid w:val="004A6D74"/>
    <w:rsid w:val="004C2547"/>
    <w:rsid w:val="004C597F"/>
    <w:rsid w:val="004D18E9"/>
    <w:rsid w:val="004D681E"/>
    <w:rsid w:val="004E038E"/>
    <w:rsid w:val="004E437B"/>
    <w:rsid w:val="004F0169"/>
    <w:rsid w:val="004F3174"/>
    <w:rsid w:val="004F35C7"/>
    <w:rsid w:val="00501099"/>
    <w:rsid w:val="005038D5"/>
    <w:rsid w:val="005062F0"/>
    <w:rsid w:val="00506469"/>
    <w:rsid w:val="005064A2"/>
    <w:rsid w:val="0052009F"/>
    <w:rsid w:val="0052331F"/>
    <w:rsid w:val="00523503"/>
    <w:rsid w:val="00525987"/>
    <w:rsid w:val="00526104"/>
    <w:rsid w:val="00527F19"/>
    <w:rsid w:val="005360DC"/>
    <w:rsid w:val="00540663"/>
    <w:rsid w:val="0054430F"/>
    <w:rsid w:val="00545B48"/>
    <w:rsid w:val="00551C6C"/>
    <w:rsid w:val="00554EA9"/>
    <w:rsid w:val="00556DEC"/>
    <w:rsid w:val="00560504"/>
    <w:rsid w:val="005668BE"/>
    <w:rsid w:val="005779A9"/>
    <w:rsid w:val="005847DA"/>
    <w:rsid w:val="00586EA9"/>
    <w:rsid w:val="00594C5D"/>
    <w:rsid w:val="005A0EDF"/>
    <w:rsid w:val="005B111B"/>
    <w:rsid w:val="005B1C10"/>
    <w:rsid w:val="005C3E8F"/>
    <w:rsid w:val="005C72F0"/>
    <w:rsid w:val="005D01F9"/>
    <w:rsid w:val="005D035F"/>
    <w:rsid w:val="005D1F37"/>
    <w:rsid w:val="005D3783"/>
    <w:rsid w:val="005E14BB"/>
    <w:rsid w:val="005E4253"/>
    <w:rsid w:val="005E5FE5"/>
    <w:rsid w:val="00605E29"/>
    <w:rsid w:val="006071B1"/>
    <w:rsid w:val="00616D0D"/>
    <w:rsid w:val="00627B6E"/>
    <w:rsid w:val="006342EF"/>
    <w:rsid w:val="00641BF7"/>
    <w:rsid w:val="00645E51"/>
    <w:rsid w:val="006502EC"/>
    <w:rsid w:val="00651E04"/>
    <w:rsid w:val="0065451C"/>
    <w:rsid w:val="00661099"/>
    <w:rsid w:val="0066239B"/>
    <w:rsid w:val="00665E72"/>
    <w:rsid w:val="00667724"/>
    <w:rsid w:val="00671350"/>
    <w:rsid w:val="0067457F"/>
    <w:rsid w:val="006A333B"/>
    <w:rsid w:val="006A7D7D"/>
    <w:rsid w:val="006B0B4A"/>
    <w:rsid w:val="006B2426"/>
    <w:rsid w:val="006B62F3"/>
    <w:rsid w:val="006C43FB"/>
    <w:rsid w:val="006C5114"/>
    <w:rsid w:val="006D1B7E"/>
    <w:rsid w:val="006D3B57"/>
    <w:rsid w:val="006D4394"/>
    <w:rsid w:val="006E6AC4"/>
    <w:rsid w:val="006F0034"/>
    <w:rsid w:val="006F279B"/>
    <w:rsid w:val="006F673F"/>
    <w:rsid w:val="006F71F5"/>
    <w:rsid w:val="006F72DA"/>
    <w:rsid w:val="00700DF3"/>
    <w:rsid w:val="00700F5B"/>
    <w:rsid w:val="007010A5"/>
    <w:rsid w:val="0070370F"/>
    <w:rsid w:val="0070450E"/>
    <w:rsid w:val="00711F9A"/>
    <w:rsid w:val="0072076B"/>
    <w:rsid w:val="00724668"/>
    <w:rsid w:val="0073298E"/>
    <w:rsid w:val="00735666"/>
    <w:rsid w:val="007402A5"/>
    <w:rsid w:val="00741BCE"/>
    <w:rsid w:val="00744198"/>
    <w:rsid w:val="007458B7"/>
    <w:rsid w:val="007463ED"/>
    <w:rsid w:val="00756334"/>
    <w:rsid w:val="00762328"/>
    <w:rsid w:val="00766146"/>
    <w:rsid w:val="00767CC7"/>
    <w:rsid w:val="00781F9C"/>
    <w:rsid w:val="007856B0"/>
    <w:rsid w:val="0078730D"/>
    <w:rsid w:val="00795015"/>
    <w:rsid w:val="007964D3"/>
    <w:rsid w:val="007A0811"/>
    <w:rsid w:val="007A2C53"/>
    <w:rsid w:val="007A3663"/>
    <w:rsid w:val="007A368B"/>
    <w:rsid w:val="007A3BDC"/>
    <w:rsid w:val="007B0C61"/>
    <w:rsid w:val="007C0666"/>
    <w:rsid w:val="007C1EB1"/>
    <w:rsid w:val="007C56BC"/>
    <w:rsid w:val="007C6C89"/>
    <w:rsid w:val="007C7A51"/>
    <w:rsid w:val="007E2391"/>
    <w:rsid w:val="007E615B"/>
    <w:rsid w:val="007E6589"/>
    <w:rsid w:val="007F1CEE"/>
    <w:rsid w:val="007F3EA5"/>
    <w:rsid w:val="007F4CCC"/>
    <w:rsid w:val="007F6198"/>
    <w:rsid w:val="0080046E"/>
    <w:rsid w:val="0080081F"/>
    <w:rsid w:val="0080686F"/>
    <w:rsid w:val="008071F8"/>
    <w:rsid w:val="00814668"/>
    <w:rsid w:val="00814A2A"/>
    <w:rsid w:val="00815866"/>
    <w:rsid w:val="008158CF"/>
    <w:rsid w:val="00817FC1"/>
    <w:rsid w:val="00820031"/>
    <w:rsid w:val="00821573"/>
    <w:rsid w:val="00824266"/>
    <w:rsid w:val="00826B01"/>
    <w:rsid w:val="008328A5"/>
    <w:rsid w:val="00835B93"/>
    <w:rsid w:val="0084015C"/>
    <w:rsid w:val="00843F1D"/>
    <w:rsid w:val="00845F49"/>
    <w:rsid w:val="00855A4B"/>
    <w:rsid w:val="0086068D"/>
    <w:rsid w:val="00871095"/>
    <w:rsid w:val="0088135F"/>
    <w:rsid w:val="00886DC6"/>
    <w:rsid w:val="008872BF"/>
    <w:rsid w:val="008879EA"/>
    <w:rsid w:val="008A0C51"/>
    <w:rsid w:val="008A27B8"/>
    <w:rsid w:val="008A2A4D"/>
    <w:rsid w:val="008A4389"/>
    <w:rsid w:val="008A7E49"/>
    <w:rsid w:val="008B3ECC"/>
    <w:rsid w:val="008C137F"/>
    <w:rsid w:val="008C2857"/>
    <w:rsid w:val="008C2F8C"/>
    <w:rsid w:val="008D2C30"/>
    <w:rsid w:val="008D3A56"/>
    <w:rsid w:val="008D3B62"/>
    <w:rsid w:val="008D525C"/>
    <w:rsid w:val="008E5E0A"/>
    <w:rsid w:val="008E77D8"/>
    <w:rsid w:val="008F298B"/>
    <w:rsid w:val="008F3050"/>
    <w:rsid w:val="008F341B"/>
    <w:rsid w:val="008F3774"/>
    <w:rsid w:val="00901BF9"/>
    <w:rsid w:val="00902B35"/>
    <w:rsid w:val="00911ABF"/>
    <w:rsid w:val="009133D5"/>
    <w:rsid w:val="00913F07"/>
    <w:rsid w:val="00915CD0"/>
    <w:rsid w:val="0091620F"/>
    <w:rsid w:val="0091653E"/>
    <w:rsid w:val="00916951"/>
    <w:rsid w:val="00923F57"/>
    <w:rsid w:val="00932BF7"/>
    <w:rsid w:val="009355CD"/>
    <w:rsid w:val="00943D83"/>
    <w:rsid w:val="0094566B"/>
    <w:rsid w:val="00950511"/>
    <w:rsid w:val="00961C9E"/>
    <w:rsid w:val="0096361C"/>
    <w:rsid w:val="00965598"/>
    <w:rsid w:val="00973B20"/>
    <w:rsid w:val="00976433"/>
    <w:rsid w:val="009772E2"/>
    <w:rsid w:val="00982E70"/>
    <w:rsid w:val="00990EE7"/>
    <w:rsid w:val="00994FE4"/>
    <w:rsid w:val="009A0C00"/>
    <w:rsid w:val="009A2E07"/>
    <w:rsid w:val="009A6A60"/>
    <w:rsid w:val="009B20E9"/>
    <w:rsid w:val="009B5720"/>
    <w:rsid w:val="009B7993"/>
    <w:rsid w:val="009B7A85"/>
    <w:rsid w:val="009C0F6E"/>
    <w:rsid w:val="009D4014"/>
    <w:rsid w:val="009D4DA5"/>
    <w:rsid w:val="009E2FE5"/>
    <w:rsid w:val="009E36F0"/>
    <w:rsid w:val="009E54F6"/>
    <w:rsid w:val="009F2614"/>
    <w:rsid w:val="00A01361"/>
    <w:rsid w:val="00A01D87"/>
    <w:rsid w:val="00A039B6"/>
    <w:rsid w:val="00A05CEB"/>
    <w:rsid w:val="00A066F7"/>
    <w:rsid w:val="00A071D4"/>
    <w:rsid w:val="00A10A24"/>
    <w:rsid w:val="00A148FD"/>
    <w:rsid w:val="00A149DF"/>
    <w:rsid w:val="00A21405"/>
    <w:rsid w:val="00A22AB8"/>
    <w:rsid w:val="00A24AE1"/>
    <w:rsid w:val="00A329B4"/>
    <w:rsid w:val="00A36F5A"/>
    <w:rsid w:val="00A37042"/>
    <w:rsid w:val="00A400ED"/>
    <w:rsid w:val="00A40A3C"/>
    <w:rsid w:val="00A440CF"/>
    <w:rsid w:val="00A44555"/>
    <w:rsid w:val="00A472D7"/>
    <w:rsid w:val="00A54E2A"/>
    <w:rsid w:val="00A552B3"/>
    <w:rsid w:val="00A67C71"/>
    <w:rsid w:val="00A72D18"/>
    <w:rsid w:val="00A77F91"/>
    <w:rsid w:val="00A850B6"/>
    <w:rsid w:val="00A9191C"/>
    <w:rsid w:val="00A943E8"/>
    <w:rsid w:val="00A9571F"/>
    <w:rsid w:val="00AA0699"/>
    <w:rsid w:val="00AA1F45"/>
    <w:rsid w:val="00AB2A84"/>
    <w:rsid w:val="00AB4221"/>
    <w:rsid w:val="00AB4BC8"/>
    <w:rsid w:val="00AB6E27"/>
    <w:rsid w:val="00AC150D"/>
    <w:rsid w:val="00AC4282"/>
    <w:rsid w:val="00AC5ED1"/>
    <w:rsid w:val="00AD1186"/>
    <w:rsid w:val="00AD19E4"/>
    <w:rsid w:val="00AD388C"/>
    <w:rsid w:val="00AD498F"/>
    <w:rsid w:val="00AE37A0"/>
    <w:rsid w:val="00AE3F3A"/>
    <w:rsid w:val="00AE3F84"/>
    <w:rsid w:val="00AE6941"/>
    <w:rsid w:val="00AF1734"/>
    <w:rsid w:val="00AF377F"/>
    <w:rsid w:val="00AF4CCE"/>
    <w:rsid w:val="00B023AE"/>
    <w:rsid w:val="00B045AF"/>
    <w:rsid w:val="00B0516C"/>
    <w:rsid w:val="00B10E32"/>
    <w:rsid w:val="00B115AA"/>
    <w:rsid w:val="00B1209E"/>
    <w:rsid w:val="00B12FE7"/>
    <w:rsid w:val="00B30F6C"/>
    <w:rsid w:val="00B3343E"/>
    <w:rsid w:val="00B41330"/>
    <w:rsid w:val="00B4727E"/>
    <w:rsid w:val="00B567B5"/>
    <w:rsid w:val="00B63EC5"/>
    <w:rsid w:val="00B6730C"/>
    <w:rsid w:val="00B7197C"/>
    <w:rsid w:val="00B72081"/>
    <w:rsid w:val="00B813A9"/>
    <w:rsid w:val="00B8339B"/>
    <w:rsid w:val="00B877AE"/>
    <w:rsid w:val="00B94510"/>
    <w:rsid w:val="00B94780"/>
    <w:rsid w:val="00BA1036"/>
    <w:rsid w:val="00BA1860"/>
    <w:rsid w:val="00BA3288"/>
    <w:rsid w:val="00BB209C"/>
    <w:rsid w:val="00BB4D8A"/>
    <w:rsid w:val="00BB5D79"/>
    <w:rsid w:val="00BB64CE"/>
    <w:rsid w:val="00BC3213"/>
    <w:rsid w:val="00BC45FC"/>
    <w:rsid w:val="00BD4D91"/>
    <w:rsid w:val="00BE5816"/>
    <w:rsid w:val="00C077F5"/>
    <w:rsid w:val="00C07E92"/>
    <w:rsid w:val="00C10A15"/>
    <w:rsid w:val="00C125B9"/>
    <w:rsid w:val="00C17171"/>
    <w:rsid w:val="00C2094C"/>
    <w:rsid w:val="00C24179"/>
    <w:rsid w:val="00C253A4"/>
    <w:rsid w:val="00C34C2C"/>
    <w:rsid w:val="00C35C4A"/>
    <w:rsid w:val="00C51077"/>
    <w:rsid w:val="00C516EC"/>
    <w:rsid w:val="00C658BD"/>
    <w:rsid w:val="00C67D07"/>
    <w:rsid w:val="00C714B6"/>
    <w:rsid w:val="00C71BA0"/>
    <w:rsid w:val="00C7251B"/>
    <w:rsid w:val="00C73445"/>
    <w:rsid w:val="00C7482D"/>
    <w:rsid w:val="00C84600"/>
    <w:rsid w:val="00C95049"/>
    <w:rsid w:val="00C97120"/>
    <w:rsid w:val="00CA2276"/>
    <w:rsid w:val="00CA62A4"/>
    <w:rsid w:val="00CA6F23"/>
    <w:rsid w:val="00CB14AF"/>
    <w:rsid w:val="00CB2597"/>
    <w:rsid w:val="00CC3D49"/>
    <w:rsid w:val="00CC5819"/>
    <w:rsid w:val="00CC7930"/>
    <w:rsid w:val="00CD058F"/>
    <w:rsid w:val="00CD76A7"/>
    <w:rsid w:val="00CD78EC"/>
    <w:rsid w:val="00CE0B10"/>
    <w:rsid w:val="00CE1BCD"/>
    <w:rsid w:val="00CE5D4B"/>
    <w:rsid w:val="00CF252F"/>
    <w:rsid w:val="00CF498E"/>
    <w:rsid w:val="00D123D0"/>
    <w:rsid w:val="00D1393C"/>
    <w:rsid w:val="00D2120A"/>
    <w:rsid w:val="00D2278D"/>
    <w:rsid w:val="00D41198"/>
    <w:rsid w:val="00D42823"/>
    <w:rsid w:val="00D4425C"/>
    <w:rsid w:val="00D50232"/>
    <w:rsid w:val="00D54633"/>
    <w:rsid w:val="00D54CEA"/>
    <w:rsid w:val="00D62AE9"/>
    <w:rsid w:val="00D635F0"/>
    <w:rsid w:val="00D710DA"/>
    <w:rsid w:val="00D7362E"/>
    <w:rsid w:val="00D75BE2"/>
    <w:rsid w:val="00D7733D"/>
    <w:rsid w:val="00D77438"/>
    <w:rsid w:val="00D80190"/>
    <w:rsid w:val="00D82B60"/>
    <w:rsid w:val="00D852CF"/>
    <w:rsid w:val="00D8643B"/>
    <w:rsid w:val="00D9190C"/>
    <w:rsid w:val="00D97CFD"/>
    <w:rsid w:val="00DA1E19"/>
    <w:rsid w:val="00DA2111"/>
    <w:rsid w:val="00DA2BE7"/>
    <w:rsid w:val="00DA2CDD"/>
    <w:rsid w:val="00DB04D1"/>
    <w:rsid w:val="00DB3308"/>
    <w:rsid w:val="00DB33B2"/>
    <w:rsid w:val="00DC134F"/>
    <w:rsid w:val="00DC4079"/>
    <w:rsid w:val="00DC65C3"/>
    <w:rsid w:val="00DC725B"/>
    <w:rsid w:val="00DD0314"/>
    <w:rsid w:val="00DD12FA"/>
    <w:rsid w:val="00DE4360"/>
    <w:rsid w:val="00DE4A70"/>
    <w:rsid w:val="00DE5508"/>
    <w:rsid w:val="00DE640D"/>
    <w:rsid w:val="00DF5595"/>
    <w:rsid w:val="00DF7C60"/>
    <w:rsid w:val="00E01DC9"/>
    <w:rsid w:val="00E20898"/>
    <w:rsid w:val="00E24C13"/>
    <w:rsid w:val="00E27B1B"/>
    <w:rsid w:val="00E3524A"/>
    <w:rsid w:val="00E36220"/>
    <w:rsid w:val="00E45FB6"/>
    <w:rsid w:val="00E47AE5"/>
    <w:rsid w:val="00E50563"/>
    <w:rsid w:val="00E50DAA"/>
    <w:rsid w:val="00E56E31"/>
    <w:rsid w:val="00E70900"/>
    <w:rsid w:val="00E807EB"/>
    <w:rsid w:val="00E83AF1"/>
    <w:rsid w:val="00E85EA7"/>
    <w:rsid w:val="00E875B5"/>
    <w:rsid w:val="00E9093B"/>
    <w:rsid w:val="00E92AF9"/>
    <w:rsid w:val="00E943D2"/>
    <w:rsid w:val="00E953E7"/>
    <w:rsid w:val="00E96B84"/>
    <w:rsid w:val="00EA1D9E"/>
    <w:rsid w:val="00EB383F"/>
    <w:rsid w:val="00EB73E0"/>
    <w:rsid w:val="00EC45C5"/>
    <w:rsid w:val="00EC7613"/>
    <w:rsid w:val="00ED1074"/>
    <w:rsid w:val="00ED7BD8"/>
    <w:rsid w:val="00EE1215"/>
    <w:rsid w:val="00EE17AF"/>
    <w:rsid w:val="00EE4C53"/>
    <w:rsid w:val="00EF0B1D"/>
    <w:rsid w:val="00EF4879"/>
    <w:rsid w:val="00EF5D0B"/>
    <w:rsid w:val="00F01F92"/>
    <w:rsid w:val="00F107EB"/>
    <w:rsid w:val="00F1319C"/>
    <w:rsid w:val="00F15835"/>
    <w:rsid w:val="00F20AA7"/>
    <w:rsid w:val="00F21967"/>
    <w:rsid w:val="00F266A5"/>
    <w:rsid w:val="00F303F8"/>
    <w:rsid w:val="00F328A7"/>
    <w:rsid w:val="00F4173D"/>
    <w:rsid w:val="00F4219A"/>
    <w:rsid w:val="00F4647F"/>
    <w:rsid w:val="00F47D04"/>
    <w:rsid w:val="00F54AC7"/>
    <w:rsid w:val="00F578F3"/>
    <w:rsid w:val="00F6268D"/>
    <w:rsid w:val="00F72882"/>
    <w:rsid w:val="00F745AD"/>
    <w:rsid w:val="00F7489E"/>
    <w:rsid w:val="00F75F00"/>
    <w:rsid w:val="00F76BD3"/>
    <w:rsid w:val="00F76D8C"/>
    <w:rsid w:val="00F76DDA"/>
    <w:rsid w:val="00F81ADD"/>
    <w:rsid w:val="00F82545"/>
    <w:rsid w:val="00F854C1"/>
    <w:rsid w:val="00F94388"/>
    <w:rsid w:val="00FA1687"/>
    <w:rsid w:val="00FA4CF9"/>
    <w:rsid w:val="00FB32A9"/>
    <w:rsid w:val="00FB492C"/>
    <w:rsid w:val="00FB7495"/>
    <w:rsid w:val="00FC166C"/>
    <w:rsid w:val="00FC4D36"/>
    <w:rsid w:val="00FC4DAF"/>
    <w:rsid w:val="00FC6A12"/>
    <w:rsid w:val="00FD11D9"/>
    <w:rsid w:val="00FD2864"/>
    <w:rsid w:val="00FE13E4"/>
    <w:rsid w:val="00FE39B7"/>
    <w:rsid w:val="00FE45B5"/>
    <w:rsid w:val="00FF2078"/>
    <w:rsid w:val="00FF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F92945"/>
  <w15:chartTrackingRefBased/>
  <w15:docId w15:val="{1BAE058C-FF1C-8440-853A-1808FE909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815866"/>
    <w:pPr>
      <w:ind w:left="720"/>
      <w:contextualSpacing/>
    </w:pPr>
  </w:style>
  <w:style w:type="character" w:styleId="Hyperlink">
    <w:name w:val="Hyperlink"/>
    <w:uiPriority w:val="99"/>
    <w:unhideWhenUsed/>
    <w:rsid w:val="007B0C61"/>
    <w:rPr>
      <w:color w:val="0000FF"/>
      <w:u w:val="single"/>
    </w:rPr>
  </w:style>
  <w:style w:type="character" w:customStyle="1" w:styleId="UnresolvedMention1">
    <w:name w:val="Unresolved Mention1"/>
    <w:uiPriority w:val="99"/>
    <w:semiHidden/>
    <w:unhideWhenUsed/>
    <w:rsid w:val="002E3DCC"/>
    <w:rPr>
      <w:color w:val="605E5C"/>
      <w:shd w:val="clear" w:color="auto" w:fill="E1DFDD"/>
    </w:rPr>
  </w:style>
  <w:style w:type="character" w:styleId="FollowedHyperlink">
    <w:name w:val="FollowedHyperlink"/>
    <w:uiPriority w:val="99"/>
    <w:semiHidden/>
    <w:unhideWhenUsed/>
    <w:rsid w:val="0032327F"/>
    <w:rPr>
      <w:color w:val="954F72"/>
      <w:u w:val="single"/>
    </w:rPr>
  </w:style>
  <w:style w:type="character" w:styleId="CommentReference">
    <w:name w:val="annotation reference"/>
    <w:uiPriority w:val="99"/>
    <w:semiHidden/>
    <w:unhideWhenUsed/>
    <w:rsid w:val="00FB32A9"/>
    <w:rPr>
      <w:sz w:val="18"/>
      <w:szCs w:val="18"/>
    </w:rPr>
  </w:style>
  <w:style w:type="paragraph" w:styleId="CommentText">
    <w:name w:val="annotation text"/>
    <w:basedOn w:val="Normal"/>
    <w:link w:val="CommentTextChar"/>
    <w:uiPriority w:val="99"/>
    <w:semiHidden/>
    <w:unhideWhenUsed/>
    <w:rsid w:val="00FB32A9"/>
  </w:style>
  <w:style w:type="character" w:customStyle="1" w:styleId="CommentTextChar">
    <w:name w:val="Comment Text Char"/>
    <w:basedOn w:val="DefaultParagraphFont"/>
    <w:link w:val="CommentText"/>
    <w:uiPriority w:val="99"/>
    <w:semiHidden/>
    <w:rsid w:val="00FB32A9"/>
  </w:style>
  <w:style w:type="paragraph" w:styleId="CommentSubject">
    <w:name w:val="annotation subject"/>
    <w:basedOn w:val="CommentText"/>
    <w:next w:val="CommentText"/>
    <w:link w:val="CommentSubjectChar"/>
    <w:uiPriority w:val="99"/>
    <w:semiHidden/>
    <w:unhideWhenUsed/>
    <w:rsid w:val="00FB32A9"/>
    <w:rPr>
      <w:b/>
      <w:bCs/>
      <w:sz w:val="20"/>
      <w:szCs w:val="20"/>
    </w:rPr>
  </w:style>
  <w:style w:type="character" w:customStyle="1" w:styleId="CommentSubjectChar">
    <w:name w:val="Comment Subject Char"/>
    <w:link w:val="CommentSubject"/>
    <w:uiPriority w:val="99"/>
    <w:semiHidden/>
    <w:rsid w:val="00FB32A9"/>
    <w:rPr>
      <w:b/>
      <w:bCs/>
      <w:sz w:val="20"/>
      <w:szCs w:val="20"/>
    </w:rPr>
  </w:style>
  <w:style w:type="paragraph" w:styleId="BalloonText">
    <w:name w:val="Balloon Text"/>
    <w:basedOn w:val="Normal"/>
    <w:link w:val="BalloonTextChar"/>
    <w:uiPriority w:val="99"/>
    <w:semiHidden/>
    <w:unhideWhenUsed/>
    <w:rsid w:val="00FB32A9"/>
    <w:rPr>
      <w:rFonts w:ascii="Lucida Grande" w:hAnsi="Lucida Grande" w:cs="Lucida Grande"/>
      <w:sz w:val="18"/>
      <w:szCs w:val="18"/>
    </w:rPr>
  </w:style>
  <w:style w:type="character" w:customStyle="1" w:styleId="BalloonTextChar">
    <w:name w:val="Balloon Text Char"/>
    <w:link w:val="BalloonText"/>
    <w:uiPriority w:val="99"/>
    <w:semiHidden/>
    <w:rsid w:val="00FB32A9"/>
    <w:rPr>
      <w:rFonts w:ascii="Lucida Grande" w:hAnsi="Lucida Grande" w:cs="Lucida Grande"/>
      <w:sz w:val="18"/>
      <w:szCs w:val="18"/>
    </w:rPr>
  </w:style>
  <w:style w:type="paragraph" w:styleId="ListParagraph">
    <w:name w:val="List Paragraph"/>
    <w:basedOn w:val="Normal"/>
    <w:uiPriority w:val="34"/>
    <w:qFormat/>
    <w:rsid w:val="007F3EA5"/>
    <w:pPr>
      <w:ind w:left="720"/>
      <w:contextualSpacing/>
    </w:pPr>
  </w:style>
  <w:style w:type="character" w:styleId="UnresolvedMention">
    <w:name w:val="Unresolved Mention"/>
    <w:basedOn w:val="DefaultParagraphFont"/>
    <w:uiPriority w:val="99"/>
    <w:semiHidden/>
    <w:unhideWhenUsed/>
    <w:rsid w:val="004F3174"/>
    <w:rPr>
      <w:color w:val="605E5C"/>
      <w:shd w:val="clear" w:color="auto" w:fill="E1DFDD"/>
    </w:rPr>
  </w:style>
  <w:style w:type="paragraph" w:styleId="Revision">
    <w:name w:val="Revision"/>
    <w:hidden/>
    <w:uiPriority w:val="99"/>
    <w:semiHidden/>
    <w:rsid w:val="00D9190C"/>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767079">
      <w:bodyDiv w:val="1"/>
      <w:marLeft w:val="0"/>
      <w:marRight w:val="0"/>
      <w:marTop w:val="0"/>
      <w:marBottom w:val="0"/>
      <w:divBdr>
        <w:top w:val="none" w:sz="0" w:space="0" w:color="auto"/>
        <w:left w:val="none" w:sz="0" w:space="0" w:color="auto"/>
        <w:bottom w:val="none" w:sz="0" w:space="0" w:color="auto"/>
        <w:right w:val="none" w:sz="0" w:space="0" w:color="auto"/>
      </w:divBdr>
    </w:div>
    <w:div w:id="441919053">
      <w:bodyDiv w:val="1"/>
      <w:marLeft w:val="0"/>
      <w:marRight w:val="0"/>
      <w:marTop w:val="0"/>
      <w:marBottom w:val="0"/>
      <w:divBdr>
        <w:top w:val="none" w:sz="0" w:space="0" w:color="auto"/>
        <w:left w:val="none" w:sz="0" w:space="0" w:color="auto"/>
        <w:bottom w:val="none" w:sz="0" w:space="0" w:color="auto"/>
        <w:right w:val="none" w:sz="0" w:space="0" w:color="auto"/>
      </w:divBdr>
    </w:div>
    <w:div w:id="892539354">
      <w:bodyDiv w:val="1"/>
      <w:marLeft w:val="0"/>
      <w:marRight w:val="0"/>
      <w:marTop w:val="0"/>
      <w:marBottom w:val="0"/>
      <w:divBdr>
        <w:top w:val="none" w:sz="0" w:space="0" w:color="auto"/>
        <w:left w:val="none" w:sz="0" w:space="0" w:color="auto"/>
        <w:bottom w:val="none" w:sz="0" w:space="0" w:color="auto"/>
        <w:right w:val="none" w:sz="0" w:space="0" w:color="auto"/>
      </w:divBdr>
    </w:div>
    <w:div w:id="949972286">
      <w:bodyDiv w:val="1"/>
      <w:marLeft w:val="0"/>
      <w:marRight w:val="0"/>
      <w:marTop w:val="0"/>
      <w:marBottom w:val="0"/>
      <w:divBdr>
        <w:top w:val="none" w:sz="0" w:space="0" w:color="auto"/>
        <w:left w:val="none" w:sz="0" w:space="0" w:color="auto"/>
        <w:bottom w:val="none" w:sz="0" w:space="0" w:color="auto"/>
        <w:right w:val="none" w:sz="0" w:space="0" w:color="auto"/>
      </w:divBdr>
    </w:div>
    <w:div w:id="967009431">
      <w:bodyDiv w:val="1"/>
      <w:marLeft w:val="0"/>
      <w:marRight w:val="0"/>
      <w:marTop w:val="0"/>
      <w:marBottom w:val="0"/>
      <w:divBdr>
        <w:top w:val="none" w:sz="0" w:space="0" w:color="auto"/>
        <w:left w:val="none" w:sz="0" w:space="0" w:color="auto"/>
        <w:bottom w:val="none" w:sz="0" w:space="0" w:color="auto"/>
        <w:right w:val="none" w:sz="0" w:space="0" w:color="auto"/>
      </w:divBdr>
    </w:div>
    <w:div w:id="1036613211">
      <w:bodyDiv w:val="1"/>
      <w:marLeft w:val="0"/>
      <w:marRight w:val="0"/>
      <w:marTop w:val="0"/>
      <w:marBottom w:val="0"/>
      <w:divBdr>
        <w:top w:val="none" w:sz="0" w:space="0" w:color="auto"/>
        <w:left w:val="none" w:sz="0" w:space="0" w:color="auto"/>
        <w:bottom w:val="none" w:sz="0" w:space="0" w:color="auto"/>
        <w:right w:val="none" w:sz="0" w:space="0" w:color="auto"/>
      </w:divBdr>
    </w:div>
    <w:div w:id="1286037552">
      <w:bodyDiv w:val="1"/>
      <w:marLeft w:val="0"/>
      <w:marRight w:val="0"/>
      <w:marTop w:val="0"/>
      <w:marBottom w:val="0"/>
      <w:divBdr>
        <w:top w:val="none" w:sz="0" w:space="0" w:color="auto"/>
        <w:left w:val="none" w:sz="0" w:space="0" w:color="auto"/>
        <w:bottom w:val="none" w:sz="0" w:space="0" w:color="auto"/>
        <w:right w:val="none" w:sz="0" w:space="0" w:color="auto"/>
      </w:divBdr>
    </w:div>
    <w:div w:id="15147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purl.org/phylo/treebase/phylows/tree/TB2:Tr79968?format=nexus"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treebase.org/treebase-web/search/studySearch.html" TargetMode="Externa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hyperlink" Target="https://www.treebase.org/treebase-web/search/studySearch.html"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vclv99-239.hpc.ncsu.edu/tbas2_1/pages/tbas.php"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ncbi.nlm.nih.gov/pmc/articles/PMC4510271/"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www.treebase.org/treebase-web/search/downloadANexusFile.html?id=16754&amp;treeid=79968" TargetMode="External"/><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vcornis/Documents/TBAS%20Docs/Tutorial%204/Tutorial4/tbas_tutorial4_1-22-2020_FINAL.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tbas_tutorial4_1-22-2020_FINAL.dotx</Template>
  <TotalTime>2</TotalTime>
  <Pages>15</Pages>
  <Words>22</Words>
  <Characters>5658</Characters>
  <Application>Microsoft Office Word</Application>
  <DocSecurity>0</DocSecurity>
  <Lines>89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5658</CharactersWithSpaces>
  <SharedDoc>false</SharedDoc>
  <HLinks>
    <vt:vector size="36" baseType="variant">
      <vt:variant>
        <vt:i4>7667761</vt:i4>
      </vt:variant>
      <vt:variant>
        <vt:i4>15</vt:i4>
      </vt:variant>
      <vt:variant>
        <vt:i4>0</vt:i4>
      </vt:variant>
      <vt:variant>
        <vt:i4>5</vt:i4>
      </vt:variant>
      <vt:variant>
        <vt:lpwstr>https://tbas.hpc.ncsu.edu/start</vt:lpwstr>
      </vt:variant>
      <vt:variant>
        <vt:lpwstr/>
      </vt:variant>
      <vt:variant>
        <vt:i4>1179712</vt:i4>
      </vt:variant>
      <vt:variant>
        <vt:i4>12</vt:i4>
      </vt:variant>
      <vt:variant>
        <vt:i4>0</vt:i4>
      </vt:variant>
      <vt:variant>
        <vt:i4>5</vt:i4>
      </vt:variant>
      <vt:variant>
        <vt:lpwstr>https://www.ncbi.nlm.nih.gov/pmc/articles/PMC4510271/</vt:lpwstr>
      </vt:variant>
      <vt:variant>
        <vt:lpwstr/>
      </vt:variant>
      <vt:variant>
        <vt:i4>2883630</vt:i4>
      </vt:variant>
      <vt:variant>
        <vt:i4>9</vt:i4>
      </vt:variant>
      <vt:variant>
        <vt:i4>0</vt:i4>
      </vt:variant>
      <vt:variant>
        <vt:i4>5</vt:i4>
      </vt:variant>
      <vt:variant>
        <vt:lpwstr>https://www.treebase.org/treebase-web/search/downloadANexusFile.html?id=16754&amp;treeid=79968</vt:lpwstr>
      </vt:variant>
      <vt:variant>
        <vt:lpwstr/>
      </vt:variant>
      <vt:variant>
        <vt:i4>4194374</vt:i4>
      </vt:variant>
      <vt:variant>
        <vt:i4>6</vt:i4>
      </vt:variant>
      <vt:variant>
        <vt:i4>0</vt:i4>
      </vt:variant>
      <vt:variant>
        <vt:i4>5</vt:i4>
      </vt:variant>
      <vt:variant>
        <vt:lpwstr>http://purl.org/phylo/treebase/phylows/tree/TB2:Tr79968?format=nexus</vt:lpwstr>
      </vt:variant>
      <vt:variant>
        <vt:lpwstr/>
      </vt:variant>
      <vt:variant>
        <vt:i4>5111888</vt:i4>
      </vt:variant>
      <vt:variant>
        <vt:i4>3</vt:i4>
      </vt:variant>
      <vt:variant>
        <vt:i4>0</vt:i4>
      </vt:variant>
      <vt:variant>
        <vt:i4>5</vt:i4>
      </vt:variant>
      <vt:variant>
        <vt:lpwstr>https://www.treebase.org/treebase-web/search/studySearch.html</vt:lpwstr>
      </vt:variant>
      <vt:variant>
        <vt:lpwstr/>
      </vt:variant>
      <vt:variant>
        <vt:i4>5111888</vt:i4>
      </vt:variant>
      <vt:variant>
        <vt:i4>0</vt:i4>
      </vt:variant>
      <vt:variant>
        <vt:i4>0</vt:i4>
      </vt:variant>
      <vt:variant>
        <vt:i4>5</vt:i4>
      </vt:variant>
      <vt:variant>
        <vt:lpwstr>https://www.treebase.org/treebase-web/search/studySearch.html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Vicki Cornish</dc:creator>
  <cp:keywords/>
  <dc:description/>
  <cp:lastModifiedBy>Ignazio Carbone</cp:lastModifiedBy>
  <cp:revision>3</cp:revision>
  <cp:lastPrinted>2019-06-01T18:29:00Z</cp:lastPrinted>
  <dcterms:created xsi:type="dcterms:W3CDTF">2020-02-26T15:47:00Z</dcterms:created>
  <dcterms:modified xsi:type="dcterms:W3CDTF">2020-02-26T15:52:00Z</dcterms:modified>
</cp:coreProperties>
</file>